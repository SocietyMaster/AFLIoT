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8" w:after="0" w:line="240" w:lineRule="auto"/>
        <w:ind w:left="370" w:right="35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AFL-IoT:</w:t>
      </w:r>
      <w:r>
        <w:rPr>
          <w:rFonts w:ascii="Arial" w:hAnsi="Arial" w:cs="Arial" w:eastAsia="Arial"/>
          <w:sz w:val="28"/>
          <w:szCs w:val="2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Fuzzing</w:t>
      </w:r>
      <w:r>
        <w:rPr>
          <w:rFonts w:ascii="Arial" w:hAnsi="Arial" w:cs="Arial" w:eastAsia="Arial"/>
          <w:sz w:val="28"/>
          <w:szCs w:val="28"/>
          <w:spacing w:val="22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on</w:t>
      </w:r>
      <w:r>
        <w:rPr>
          <w:rFonts w:ascii="Arial" w:hAnsi="Arial" w:cs="Arial" w:eastAsia="Arial"/>
          <w:sz w:val="28"/>
          <w:szCs w:val="28"/>
          <w:spacing w:val="-5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Linux-based</w:t>
      </w:r>
      <w:r>
        <w:rPr>
          <w:rFonts w:ascii="Arial" w:hAnsi="Arial" w:cs="Arial" w:eastAsia="Arial"/>
          <w:sz w:val="28"/>
          <w:szCs w:val="28"/>
          <w:spacing w:val="34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28"/>
          <w:szCs w:val="2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6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3"/>
          <w:w w:val="86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86"/>
          <w:b/>
          <w:bCs/>
        </w:rPr>
        <w:t>vice</w:t>
      </w:r>
      <w:r>
        <w:rPr>
          <w:rFonts w:ascii="Arial" w:hAnsi="Arial" w:cs="Arial" w:eastAsia="Arial"/>
          <w:sz w:val="28"/>
          <w:szCs w:val="28"/>
          <w:spacing w:val="11"/>
          <w:w w:val="8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spacing w:val="9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Binary</w:t>
      </w:r>
      <w:r>
        <w:rPr>
          <w:rFonts w:ascii="Arial" w:hAnsi="Arial" w:cs="Arial" w:eastAsia="Arial"/>
          <w:sz w:val="28"/>
          <w:szCs w:val="28"/>
          <w:spacing w:val="16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4"/>
          <w:w w:val="92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3"/>
          <w:w w:val="92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el</w:t>
      </w:r>
      <w:r>
        <w:rPr>
          <w:rFonts w:ascii="Arial" w:hAnsi="Arial" w:cs="Arial" w:eastAsia="Arial"/>
          <w:sz w:val="28"/>
          <w:szCs w:val="28"/>
          <w:spacing w:val="-14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Instrumentation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40" w:right="411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Ano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ymous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Submission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52" w:after="0" w:line="200" w:lineRule="exact"/>
        <w:ind w:left="119" w:right="-51" w:firstLine="19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i/>
        </w:rPr>
        <w:t>Abstrac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i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—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wing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  </w:t>
      </w:r>
      <w:r>
        <w:rPr>
          <w:rFonts w:ascii="Arial" w:hAnsi="Arial" w:cs="Arial" w:eastAsia="Arial"/>
          <w:sz w:val="18"/>
          <w:szCs w:val="18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alence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  </w:t>
      </w:r>
      <w:r>
        <w:rPr>
          <w:rFonts w:ascii="Arial" w:hAnsi="Arial" w:cs="Arial" w:eastAsia="Arial"/>
          <w:sz w:val="18"/>
          <w:szCs w:val="18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Inte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net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Things</w:t>
      </w:r>
      <w:r>
        <w:rPr>
          <w:rFonts w:ascii="Arial" w:hAnsi="Arial" w:cs="Arial" w:eastAsia="Arial"/>
          <w:sz w:val="18"/>
          <w:szCs w:val="18"/>
          <w:spacing w:val="42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(IoT),</w:t>
      </w:r>
      <w:r>
        <w:rPr>
          <w:rFonts w:ascii="Arial" w:hAnsi="Arial" w:cs="Arial" w:eastAsia="Arial"/>
          <w:sz w:val="18"/>
          <w:szCs w:val="1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security</w:t>
      </w:r>
      <w:r>
        <w:rPr>
          <w:rFonts w:ascii="Arial" w:hAnsi="Arial" w:cs="Arial" w:eastAsia="Arial"/>
          <w:sz w:val="18"/>
          <w:szCs w:val="18"/>
          <w:spacing w:val="42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acy</w:t>
      </w:r>
      <w:r>
        <w:rPr>
          <w:rFonts w:ascii="Arial" w:hAnsi="Arial" w:cs="Arial" w:eastAsia="Arial"/>
          <w:sz w:val="18"/>
          <w:szCs w:val="18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  <w:b/>
          <w:bCs/>
        </w:rPr>
        <w:t>issues</w:t>
      </w:r>
      <w:r>
        <w:rPr>
          <w:rFonts w:ascii="Arial" w:hAnsi="Arial" w:cs="Arial" w:eastAsia="Arial"/>
          <w:sz w:val="18"/>
          <w:szCs w:val="18"/>
          <w:spacing w:val="0"/>
          <w:w w:val="7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7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2"/>
          <w:w w:val="82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vices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-4"/>
          <w:w w:val="9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considerably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inc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eased.</w:t>
      </w:r>
      <w:r>
        <w:rPr>
          <w:rFonts w:ascii="Arial" w:hAnsi="Arial" w:cs="Arial" w:eastAsia="Arial"/>
          <w:sz w:val="18"/>
          <w:szCs w:val="18"/>
          <w:spacing w:val="-9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Due</w:t>
      </w:r>
      <w:r>
        <w:rPr>
          <w:rFonts w:ascii="Arial" w:hAnsi="Arial" w:cs="Arial" w:eastAsia="Arial"/>
          <w:sz w:val="18"/>
          <w:szCs w:val="18"/>
          <w:spacing w:val="1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limited</w:t>
      </w:r>
      <w:r>
        <w:rPr>
          <w:rFonts w:ascii="Arial" w:hAnsi="Arial" w:cs="Arial" w:eastAsia="Arial"/>
          <w:sz w:val="18"/>
          <w:szCs w:val="18"/>
          <w:spacing w:val="29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esou</w:t>
      </w:r>
      <w:r>
        <w:rPr>
          <w:rFonts w:ascii="Arial" w:hAnsi="Arial" w:cs="Arial" w:eastAsia="Arial"/>
          <w:sz w:val="18"/>
          <w:szCs w:val="18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78"/>
          <w:b/>
          <w:bCs/>
        </w:rPr>
        <w:t>ces,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security</w:t>
      </w:r>
      <w:r>
        <w:rPr>
          <w:rFonts w:ascii="Arial" w:hAnsi="Arial" w:cs="Arial" w:eastAsia="Arial"/>
          <w:sz w:val="18"/>
          <w:szCs w:val="18"/>
          <w:spacing w:val="14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analysis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15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4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vices</w:t>
      </w:r>
      <w:r>
        <w:rPr>
          <w:rFonts w:ascii="Arial" w:hAnsi="Arial" w:cs="Arial" w:eastAsia="Arial"/>
          <w:sz w:val="18"/>
          <w:szCs w:val="18"/>
          <w:spacing w:val="4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faces</w:t>
      </w:r>
      <w:r>
        <w:rPr>
          <w:rFonts w:ascii="Arial" w:hAnsi="Arial" w:cs="Arial" w:eastAsia="Arial"/>
          <w:sz w:val="18"/>
          <w:szCs w:val="18"/>
          <w:spacing w:val="7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3"/>
          <w:w w:val="84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eat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challenges.</w:t>
      </w:r>
      <w:r>
        <w:rPr>
          <w:rFonts w:ascii="Arial" w:hAnsi="Arial" w:cs="Arial" w:eastAsia="Arial"/>
          <w:sz w:val="18"/>
          <w:szCs w:val="18"/>
          <w:spacing w:val="16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one</w:t>
      </w:r>
      <w:r>
        <w:rPr>
          <w:rFonts w:ascii="Arial" w:hAnsi="Arial" w:cs="Arial" w:eastAsia="Arial"/>
          <w:sz w:val="18"/>
          <w:szCs w:val="18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hand,</w:t>
      </w:r>
      <w:r>
        <w:rPr>
          <w:rFonts w:ascii="Arial" w:hAnsi="Arial" w:cs="Arial" w:eastAsia="Arial"/>
          <w:sz w:val="18"/>
          <w:szCs w:val="18"/>
          <w:spacing w:val="24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en</w:t>
      </w:r>
      <w:r>
        <w:rPr>
          <w:rFonts w:ascii="Arial" w:hAnsi="Arial" w:cs="Arial" w:eastAsia="Arial"/>
          <w:sz w:val="18"/>
          <w:szCs w:val="18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though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5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88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eral</w:t>
      </w:r>
      <w:r>
        <w:rPr>
          <w:rFonts w:ascii="Arial" w:hAnsi="Arial" w:cs="Arial" w:eastAsia="Arial"/>
          <w:sz w:val="18"/>
          <w:szCs w:val="18"/>
          <w:spacing w:val="-5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exis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ting</w:t>
      </w:r>
      <w:r>
        <w:rPr>
          <w:rFonts w:ascii="Arial" w:hAnsi="Arial" w:cs="Arial" w:eastAsia="Arial"/>
          <w:sz w:val="18"/>
          <w:szCs w:val="18"/>
          <w:spacing w:val="-7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8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orks</w:t>
      </w:r>
      <w:r>
        <w:rPr>
          <w:rFonts w:ascii="Arial" w:hAnsi="Arial" w:cs="Arial" w:eastAsia="Arial"/>
          <w:sz w:val="18"/>
          <w:szCs w:val="18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that</w:t>
      </w:r>
      <w:r>
        <w:rPr>
          <w:rFonts w:ascii="Arial" w:hAnsi="Arial" w:cs="Arial" w:eastAsia="Arial"/>
          <w:sz w:val="18"/>
          <w:szCs w:val="18"/>
          <w:spacing w:val="23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88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vide</w:t>
      </w:r>
      <w:r>
        <w:rPr>
          <w:rFonts w:ascii="Arial" w:hAnsi="Arial" w:cs="Arial" w:eastAsia="Arial"/>
          <w:sz w:val="18"/>
          <w:szCs w:val="18"/>
          <w:spacing w:val="18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automated</w:t>
      </w:r>
      <w:r>
        <w:rPr>
          <w:rFonts w:ascii="Arial" w:hAnsi="Arial" w:cs="Arial" w:eastAsia="Arial"/>
          <w:sz w:val="18"/>
          <w:szCs w:val="18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solutions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identifying</w:t>
      </w:r>
      <w:r>
        <w:rPr>
          <w:rFonts w:ascii="Arial" w:hAnsi="Arial" w:cs="Arial" w:eastAsia="Arial"/>
          <w:sz w:val="18"/>
          <w:szCs w:val="18"/>
          <w:spacing w:val="28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vulnerabilities</w:t>
      </w:r>
      <w:r>
        <w:rPr>
          <w:rFonts w:ascii="Arial" w:hAnsi="Arial" w:cs="Arial" w:eastAsia="Arial"/>
          <w:sz w:val="18"/>
          <w:szCs w:val="18"/>
          <w:spacing w:val="34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6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vices,</w:t>
      </w:r>
      <w:r>
        <w:rPr>
          <w:rFonts w:ascii="Arial" w:hAnsi="Arial" w:cs="Arial" w:eastAsia="Arial"/>
          <w:sz w:val="18"/>
          <w:szCs w:val="18"/>
          <w:spacing w:val="-12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they</w:t>
      </w:r>
      <w:r>
        <w:rPr>
          <w:rFonts w:ascii="Arial" w:hAnsi="Arial" w:cs="Arial" w:eastAsia="Arial"/>
          <w:sz w:val="18"/>
          <w:szCs w:val="18"/>
          <w:spacing w:val="18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6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either</w:t>
      </w:r>
      <w:r>
        <w:rPr>
          <w:rFonts w:ascii="Arial" w:hAnsi="Arial" w:cs="Arial" w:eastAsia="Arial"/>
          <w:sz w:val="18"/>
          <w:szCs w:val="18"/>
          <w:spacing w:val="35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inac-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curate</w:t>
      </w:r>
      <w:r>
        <w:rPr>
          <w:rFonts w:ascii="Arial" w:hAnsi="Arial" w:cs="Arial" w:eastAsia="Arial"/>
          <w:sz w:val="18"/>
          <w:szCs w:val="18"/>
          <w:spacing w:val="7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not</w:t>
      </w:r>
      <w:r>
        <w:rPr>
          <w:rFonts w:ascii="Arial" w:hAnsi="Arial" w:cs="Arial" w:eastAsia="Arial"/>
          <w:sz w:val="18"/>
          <w:szCs w:val="18"/>
          <w:spacing w:val="15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scalable.</w:t>
      </w:r>
      <w:r>
        <w:rPr>
          <w:rFonts w:ascii="Arial" w:hAnsi="Arial" w:cs="Arial" w:eastAsia="Arial"/>
          <w:sz w:val="18"/>
          <w:szCs w:val="18"/>
          <w:spacing w:val="1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other</w:t>
      </w:r>
      <w:r>
        <w:rPr>
          <w:rFonts w:ascii="Arial" w:hAnsi="Arial" w:cs="Arial" w:eastAsia="Arial"/>
          <w:sz w:val="18"/>
          <w:szCs w:val="18"/>
          <w:spacing w:val="17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hand,</w:t>
      </w:r>
      <w:r>
        <w:rPr>
          <w:rFonts w:ascii="Arial" w:hAnsi="Arial" w:cs="Arial" w:eastAsia="Arial"/>
          <w:sz w:val="18"/>
          <w:szCs w:val="18"/>
          <w:spacing w:val="18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although</w:t>
      </w:r>
      <w:r>
        <w:rPr>
          <w:rFonts w:ascii="Arial" w:hAnsi="Arial" w:cs="Arial" w:eastAsia="Arial"/>
          <w:sz w:val="18"/>
          <w:szCs w:val="18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sophisticated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fuzzing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technique</w:t>
      </w:r>
      <w:r>
        <w:rPr>
          <w:rFonts w:ascii="Arial" w:hAnsi="Arial" w:cs="Arial" w:eastAsia="Arial"/>
          <w:sz w:val="18"/>
          <w:szCs w:val="18"/>
          <w:spacing w:val="36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has</w:t>
      </w:r>
      <w:r>
        <w:rPr>
          <w:rFonts w:ascii="Arial" w:hAnsi="Arial" w:cs="Arial" w:eastAsia="Arial"/>
          <w:sz w:val="18"/>
          <w:szCs w:val="18"/>
          <w:spacing w:val="19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been</w:t>
      </w:r>
      <w:r>
        <w:rPr>
          <w:rFonts w:ascii="Arial" w:hAnsi="Arial" w:cs="Arial" w:eastAsia="Arial"/>
          <w:sz w:val="18"/>
          <w:szCs w:val="18"/>
          <w:spacing w:val="24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studied</w:t>
      </w:r>
      <w:r>
        <w:rPr>
          <w:rFonts w:ascii="Arial" w:hAnsi="Arial" w:cs="Arial" w:eastAsia="Arial"/>
          <w:sz w:val="18"/>
          <w:szCs w:val="18"/>
          <w:spacing w:val="34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decades</w:t>
      </w:r>
      <w:r>
        <w:rPr>
          <w:rFonts w:ascii="Arial" w:hAnsi="Arial" w:cs="Arial" w:eastAsia="Arial"/>
          <w:sz w:val="18"/>
          <w:szCs w:val="18"/>
          <w:spacing w:val="30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has</w:t>
      </w:r>
      <w:r>
        <w:rPr>
          <w:rFonts w:ascii="Arial" w:hAnsi="Arial" w:cs="Arial" w:eastAsia="Arial"/>
          <w:sz w:val="18"/>
          <w:szCs w:val="18"/>
          <w:spacing w:val="8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89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ed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itself</w:t>
      </w:r>
      <w:r>
        <w:rPr>
          <w:rFonts w:ascii="Arial" w:hAnsi="Arial" w:cs="Arial" w:eastAsia="Arial"/>
          <w:sz w:val="18"/>
          <w:szCs w:val="18"/>
          <w:spacing w:val="13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be</w:t>
      </w:r>
      <w:r>
        <w:rPr>
          <w:rFonts w:ascii="Arial" w:hAnsi="Arial" w:cs="Arial" w:eastAsia="Arial"/>
          <w:sz w:val="18"/>
          <w:szCs w:val="18"/>
          <w:spacing w:val="9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ery</w:t>
      </w:r>
      <w:r>
        <w:rPr>
          <w:rFonts w:ascii="Arial" w:hAnsi="Arial" w:cs="Arial" w:eastAsia="Arial"/>
          <w:sz w:val="18"/>
          <w:szCs w:val="18"/>
          <w:spacing w:val="29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effect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solving</w:t>
      </w:r>
      <w:r>
        <w:rPr>
          <w:rFonts w:ascii="Arial" w:hAnsi="Arial" w:cs="Arial" w:eastAsia="Arial"/>
          <w:sz w:val="18"/>
          <w:szCs w:val="18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16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ementioned</w:t>
      </w:r>
      <w:r>
        <w:rPr>
          <w:rFonts w:ascii="Arial" w:hAnsi="Arial" w:cs="Arial" w:eastAsia="Arial"/>
          <w:sz w:val="18"/>
          <w:szCs w:val="18"/>
          <w:spacing w:val="35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99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oblems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find</w:t>
      </w:r>
      <w:r>
        <w:rPr>
          <w:rFonts w:ascii="Arial" w:hAnsi="Arial" w:cs="Arial" w:eastAsia="Arial"/>
          <w:sz w:val="18"/>
          <w:szCs w:val="18"/>
          <w:spacing w:val="32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softwa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38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ugs,</w:t>
      </w:r>
      <w:r>
        <w:rPr>
          <w:rFonts w:ascii="Arial" w:hAnsi="Arial" w:cs="Arial" w:eastAsia="Arial"/>
          <w:sz w:val="18"/>
          <w:szCs w:val="18"/>
          <w:spacing w:val="9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none</w:t>
      </w:r>
      <w:r>
        <w:rPr>
          <w:rFonts w:ascii="Arial" w:hAnsi="Arial" w:cs="Arial" w:eastAsia="Arial"/>
          <w:sz w:val="18"/>
          <w:szCs w:val="18"/>
          <w:spacing w:val="15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existing</w:t>
      </w:r>
      <w:r>
        <w:rPr>
          <w:rFonts w:ascii="Arial" w:hAnsi="Arial" w:cs="Arial" w:eastAsia="Arial"/>
          <w:sz w:val="18"/>
          <w:szCs w:val="18"/>
          <w:spacing w:val="13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fuzzing</w:t>
      </w:r>
      <w:r>
        <w:rPr>
          <w:rFonts w:ascii="Arial" w:hAnsi="Arial" w:cs="Arial" w:eastAsia="Arial"/>
          <w:sz w:val="18"/>
          <w:szCs w:val="18"/>
          <w:spacing w:val="31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app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oaches</w:t>
      </w:r>
      <w:r>
        <w:rPr>
          <w:rFonts w:ascii="Arial" w:hAnsi="Arial" w:cs="Arial" w:eastAsia="Arial"/>
          <w:sz w:val="18"/>
          <w:szCs w:val="18"/>
          <w:spacing w:val="9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could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18"/>
          <w:szCs w:val="18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5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vices.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ind w:left="119" w:right="-51" w:firstLine="19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18"/>
          <w:szCs w:val="1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pape</w:t>
      </w:r>
      <w:r>
        <w:rPr>
          <w:rFonts w:ascii="Arial" w:hAnsi="Arial" w:cs="Arial" w:eastAsia="Arial"/>
          <w:sz w:val="18"/>
          <w:szCs w:val="18"/>
          <w:spacing w:val="-14"/>
          <w:w w:val="9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,</w:t>
      </w:r>
      <w:r>
        <w:rPr>
          <w:rFonts w:ascii="Arial" w:hAnsi="Arial" w:cs="Arial" w:eastAsia="Arial"/>
          <w:sz w:val="18"/>
          <w:szCs w:val="18"/>
          <w:spacing w:val="34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we</w:t>
      </w:r>
      <w:r>
        <w:rPr>
          <w:rFonts w:ascii="Arial" w:hAnsi="Arial" w:cs="Arial" w:eastAsia="Arial"/>
          <w:sz w:val="18"/>
          <w:szCs w:val="18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esent</w:t>
      </w:r>
      <w:r>
        <w:rPr>
          <w:rFonts w:ascii="Arial" w:hAnsi="Arial" w:cs="Arial" w:eastAsia="Arial"/>
          <w:sz w:val="18"/>
          <w:szCs w:val="18"/>
          <w:spacing w:val="37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AFL-IoT,</w:t>
      </w:r>
      <w:r>
        <w:rPr>
          <w:rFonts w:ascii="Arial" w:hAnsi="Arial" w:cs="Arial" w:eastAsia="Arial"/>
          <w:sz w:val="18"/>
          <w:szCs w:val="18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first</w:t>
      </w:r>
      <w:r>
        <w:rPr>
          <w:rFonts w:ascii="Arial" w:hAnsi="Arial" w:cs="Arial" w:eastAsia="Arial"/>
          <w:sz w:val="18"/>
          <w:szCs w:val="1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lightweight</w:t>
      </w:r>
      <w:r>
        <w:rPr>
          <w:rFonts w:ascii="Arial" w:hAnsi="Arial" w:cs="Arial" w:eastAsia="Arial"/>
          <w:sz w:val="18"/>
          <w:szCs w:val="18"/>
          <w:spacing w:val="31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deployable</w:t>
      </w:r>
      <w:r>
        <w:rPr>
          <w:rFonts w:ascii="Arial" w:hAnsi="Arial" w:cs="Arial" w:eastAsia="Arial"/>
          <w:sz w:val="18"/>
          <w:szCs w:val="18"/>
          <w:spacing w:val="-11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fuzzing</w:t>
      </w:r>
      <w:r>
        <w:rPr>
          <w:rFonts w:ascii="Arial" w:hAnsi="Arial" w:cs="Arial" w:eastAsia="Arial"/>
          <w:sz w:val="18"/>
          <w:szCs w:val="18"/>
          <w:spacing w:val="4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frame</w:t>
      </w:r>
      <w:r>
        <w:rPr>
          <w:rFonts w:ascii="Arial" w:hAnsi="Arial" w:cs="Arial" w:eastAsia="Arial"/>
          <w:sz w:val="18"/>
          <w:szCs w:val="18"/>
          <w:spacing w:val="-2"/>
          <w:w w:val="88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ork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Linux-based</w:t>
      </w:r>
      <w:r>
        <w:rPr>
          <w:rFonts w:ascii="Arial" w:hAnsi="Arial" w:cs="Arial" w:eastAsia="Arial"/>
          <w:sz w:val="18"/>
          <w:szCs w:val="18"/>
          <w:spacing w:val="-3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2"/>
          <w:w w:val="82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vices.</w:t>
      </w:r>
      <w:r>
        <w:rPr>
          <w:rFonts w:ascii="Arial" w:hAnsi="Arial" w:cs="Arial" w:eastAsia="Arial"/>
          <w:sz w:val="18"/>
          <w:szCs w:val="18"/>
          <w:spacing w:val="7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binary</w:t>
      </w:r>
      <w:r>
        <w:rPr>
          <w:rFonts w:ascii="Arial" w:hAnsi="Arial" w:cs="Arial" w:eastAsia="Arial"/>
          <w:sz w:val="18"/>
          <w:szCs w:val="18"/>
          <w:spacing w:val="25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9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9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-10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instrumentation,</w:t>
      </w:r>
      <w:r>
        <w:rPr>
          <w:rFonts w:ascii="Arial" w:hAnsi="Arial" w:cs="Arial" w:eastAsia="Arial"/>
          <w:sz w:val="18"/>
          <w:szCs w:val="18"/>
          <w:spacing w:val="3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AFL-IoT</w:t>
      </w:r>
      <w:r>
        <w:rPr>
          <w:rFonts w:ascii="Arial" w:hAnsi="Arial" w:cs="Arial" w:eastAsia="Arial"/>
          <w:sz w:val="18"/>
          <w:szCs w:val="18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executes</w:t>
      </w:r>
      <w:r>
        <w:rPr>
          <w:rFonts w:ascii="Arial" w:hAnsi="Arial" w:cs="Arial" w:eastAsia="Arial"/>
          <w:sz w:val="18"/>
          <w:szCs w:val="18"/>
          <w:spacing w:val="7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-2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instrumented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binary</w:t>
      </w:r>
      <w:r>
        <w:rPr>
          <w:rFonts w:ascii="Arial" w:hAnsi="Arial" w:cs="Arial" w:eastAsia="Arial"/>
          <w:sz w:val="18"/>
          <w:szCs w:val="18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18"/>
          <w:szCs w:val="1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di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ectly</w:t>
      </w:r>
      <w:r>
        <w:rPr>
          <w:rFonts w:ascii="Arial" w:hAnsi="Arial" w:cs="Arial" w:eastAsia="Arial"/>
          <w:sz w:val="18"/>
          <w:szCs w:val="18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2"/>
          <w:w w:val="82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vices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5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during</w:t>
      </w:r>
      <w:r>
        <w:rPr>
          <w:rFonts w:ascii="Arial" w:hAnsi="Arial" w:cs="Arial" w:eastAsia="Arial"/>
          <w:sz w:val="18"/>
          <w:szCs w:val="18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fuzzing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82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ocess.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105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aluated</w:t>
      </w:r>
      <w:r>
        <w:rPr>
          <w:rFonts w:ascii="Arial" w:hAnsi="Arial" w:cs="Arial" w:eastAsia="Arial"/>
          <w:sz w:val="18"/>
          <w:szCs w:val="18"/>
          <w:spacing w:val="43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AFL-IoT</w:t>
      </w:r>
      <w:r>
        <w:rPr>
          <w:rFonts w:ascii="Arial" w:hAnsi="Arial" w:cs="Arial" w:eastAsia="Arial"/>
          <w:sz w:val="18"/>
          <w:szCs w:val="18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both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benchmarks</w:t>
      </w:r>
      <w:r>
        <w:rPr>
          <w:rFonts w:ascii="Arial" w:hAnsi="Arial" w:cs="Arial" w:eastAsia="Arial"/>
          <w:sz w:val="18"/>
          <w:szCs w:val="18"/>
          <w:spacing w:val="39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eal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orld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2"/>
          <w:w w:val="82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vices.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total,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AFL-IoT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identified</w:t>
      </w:r>
      <w:r>
        <w:rPr>
          <w:rFonts w:ascii="Arial" w:hAnsi="Arial" w:cs="Arial" w:eastAsia="Arial"/>
          <w:sz w:val="18"/>
          <w:szCs w:val="18"/>
          <w:spacing w:val="44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157</w:t>
      </w:r>
      <w:r>
        <w:rPr>
          <w:rFonts w:ascii="Arial" w:hAnsi="Arial" w:cs="Arial" w:eastAsia="Arial"/>
          <w:sz w:val="18"/>
          <w:szCs w:val="18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unique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b/>
          <w:bCs/>
        </w:rPr>
        <w:t>crashes</w:t>
      </w:r>
      <w:r>
        <w:rPr>
          <w:rFonts w:ascii="Arial" w:hAnsi="Arial" w:cs="Arial" w:eastAsia="Arial"/>
          <w:sz w:val="18"/>
          <w:szCs w:val="18"/>
          <w:spacing w:val="0"/>
          <w:w w:val="83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83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10</w:t>
      </w:r>
      <w:r>
        <w:rPr>
          <w:rFonts w:ascii="Arial" w:hAnsi="Arial" w:cs="Arial" w:eastAsia="Arial"/>
          <w:sz w:val="18"/>
          <w:szCs w:val="1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binary</w:t>
      </w:r>
      <w:r>
        <w:rPr>
          <w:rFonts w:ascii="Arial" w:hAnsi="Arial" w:cs="Arial" w:eastAsia="Arial"/>
          <w:sz w:val="18"/>
          <w:szCs w:val="18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ograms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4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18"/>
          <w:szCs w:val="1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ly</w:t>
      </w:r>
      <w:r>
        <w:rPr>
          <w:rFonts w:ascii="Arial" w:hAnsi="Arial" w:cs="Arial" w:eastAsia="Arial"/>
          <w:sz w:val="18"/>
          <w:szCs w:val="1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10%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b/>
          <w:bCs/>
        </w:rPr>
        <w:t>per</w:t>
      </w:r>
      <w:r>
        <w:rPr>
          <w:rFonts w:ascii="Arial" w:hAnsi="Arial" w:cs="Arial" w:eastAsia="Arial"/>
          <w:sz w:val="18"/>
          <w:szCs w:val="18"/>
          <w:spacing w:val="-4"/>
          <w:w w:val="93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ormance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erhead</w:t>
      </w:r>
      <w:r>
        <w:rPr>
          <w:rFonts w:ascii="Arial" w:hAnsi="Arial" w:cs="Arial" w:eastAsia="Arial"/>
          <w:sz w:val="18"/>
          <w:szCs w:val="18"/>
          <w:spacing w:val="8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1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erage,</w:t>
      </w:r>
      <w:r>
        <w:rPr>
          <w:rFonts w:ascii="Arial" w:hAnsi="Arial" w:cs="Arial" w:eastAsia="Arial"/>
          <w:sz w:val="18"/>
          <w:szCs w:val="18"/>
          <w:spacing w:val="5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sh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wing</w:t>
      </w:r>
      <w:r>
        <w:rPr>
          <w:rFonts w:ascii="Arial" w:hAnsi="Arial" w:cs="Arial" w:eastAsia="Arial"/>
          <w:sz w:val="18"/>
          <w:szCs w:val="18"/>
          <w:spacing w:val="-13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is</w:t>
      </w:r>
      <w:r>
        <w:rPr>
          <w:rFonts w:ascii="Arial" w:hAnsi="Arial" w:cs="Arial" w:eastAsia="Arial"/>
          <w:sz w:val="18"/>
          <w:szCs w:val="18"/>
          <w:spacing w:val="-8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both</w:t>
      </w:r>
      <w:r>
        <w:rPr>
          <w:rFonts w:ascii="Arial" w:hAnsi="Arial" w:cs="Arial" w:eastAsia="Arial"/>
          <w:sz w:val="18"/>
          <w:szCs w:val="18"/>
          <w:spacing w:val="14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efficient</w:t>
      </w:r>
      <w:r>
        <w:rPr>
          <w:rFonts w:ascii="Arial" w:hAnsi="Arial" w:cs="Arial" w:eastAsia="Arial"/>
          <w:sz w:val="18"/>
          <w:szCs w:val="18"/>
          <w:spacing w:val="16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15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effect</w:t>
      </w:r>
      <w:r>
        <w:rPr>
          <w:rFonts w:ascii="Arial" w:hAnsi="Arial" w:cs="Arial" w:eastAsia="Arial"/>
          <w:sz w:val="18"/>
          <w:szCs w:val="18"/>
          <w:spacing w:val="-2"/>
          <w:w w:val="88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find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softwa</w:t>
      </w:r>
      <w:r>
        <w:rPr>
          <w:rFonts w:ascii="Arial" w:hAnsi="Arial" w:cs="Arial" w:eastAsia="Arial"/>
          <w:sz w:val="18"/>
          <w:szCs w:val="18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3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5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ugs</w:t>
      </w:r>
      <w:r>
        <w:rPr>
          <w:rFonts w:ascii="Arial" w:hAnsi="Arial" w:cs="Arial" w:eastAsia="Arial"/>
          <w:sz w:val="18"/>
          <w:szCs w:val="18"/>
          <w:spacing w:val="28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binary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ograms</w:t>
      </w:r>
      <w:r>
        <w:rPr>
          <w:rFonts w:ascii="Arial" w:hAnsi="Arial" w:cs="Arial" w:eastAsia="Arial"/>
          <w:sz w:val="18"/>
          <w:szCs w:val="18"/>
          <w:spacing w:val="42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Linux-based</w:t>
      </w:r>
      <w:r>
        <w:rPr>
          <w:rFonts w:ascii="Arial" w:hAnsi="Arial" w:cs="Arial" w:eastAsia="Arial"/>
          <w:sz w:val="18"/>
          <w:szCs w:val="18"/>
          <w:spacing w:val="37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b/>
          <w:bCs/>
        </w:rPr>
        <w:t>IoT</w:t>
      </w:r>
      <w:r>
        <w:rPr>
          <w:rFonts w:ascii="Arial" w:hAnsi="Arial" w:cs="Arial" w:eastAsia="Arial"/>
          <w:sz w:val="18"/>
          <w:szCs w:val="18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5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vices.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17" w:right="167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5"/>
        </w:rPr>
        <w:t>Although</w:t>
      </w:r>
      <w:r>
        <w:rPr>
          <w:rFonts w:ascii="Arial" w:hAnsi="Arial" w:cs="Arial" w:eastAsia="Arial"/>
          <w:sz w:val="20"/>
          <w:szCs w:val="20"/>
          <w:spacing w:val="1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been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decades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since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concept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Internet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Things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(IoT)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[1],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recent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years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witnessed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outbreak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daily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life.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arious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types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Commercial-O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f-The-Shelf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(C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TS)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ged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rapidl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such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3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cameras,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home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routers,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printers,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smart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TVs,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lamps,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fridges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-conditioners.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xtend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Internet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connect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traditional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smartphones)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use.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Thus,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greatly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xpands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capability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Internet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enience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4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widespread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application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brings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challenges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security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Interconnection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isolated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significantly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xpands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attacking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sur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thus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vulnerable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ybe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-attacks.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vi-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escalation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vulnerabilities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been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smart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break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authentication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[2].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orse,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security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researchers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[3]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penetrate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remote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Engine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Units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(ECU)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help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phishing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iFi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hotspot.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ithout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ysical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attacks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considered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impossible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past.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traditional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smartphone,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often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limited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lack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mechanisms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attacks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concern.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xploitable.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miti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aforementioned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security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issues,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attempted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vulnerabilities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Costin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[4]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eraged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tech-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niques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automatically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acquire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analyze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ares.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specific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patterns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search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security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Although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lightweight</w:t>
      </w:r>
      <w:r>
        <w:rPr>
          <w:rFonts w:ascii="Arial" w:hAnsi="Arial" w:cs="Arial" w:eastAsia="Arial"/>
          <w:sz w:val="20"/>
          <w:szCs w:val="20"/>
          <w:spacing w:val="-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alable,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fers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from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inherited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static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analysis: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1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Zaddach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[5]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took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dynamic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conduct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analysis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monitoring</w:t>
      </w:r>
      <w:r>
        <w:rPr>
          <w:rFonts w:ascii="Arial" w:hAnsi="Arial" w:cs="Arial" w:eastAsia="Arial"/>
          <w:sz w:val="20"/>
          <w:szCs w:val="20"/>
          <w:spacing w:val="3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ybrid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combining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emulator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ybrid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matically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ards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I/O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accesses</w:t>
      </w:r>
      <w:r>
        <w:rPr>
          <w:rFonts w:ascii="Arial" w:hAnsi="Arial" w:cs="Arial" w:eastAsia="Arial"/>
          <w:sz w:val="20"/>
          <w:szCs w:val="20"/>
          <w:spacing w:val="33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emulator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precisely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emulates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accurate,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scalability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issues.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[6]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designed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analysis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vice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emulato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-based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are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vulnerabilities</w:t>
      </w:r>
      <w:r>
        <w:rPr>
          <w:rFonts w:ascii="Arial" w:hAnsi="Arial" w:cs="Arial" w:eastAsia="Arial"/>
          <w:sz w:val="20"/>
          <w:szCs w:val="20"/>
          <w:spacing w:val="5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scale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automated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black-box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testing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web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xploits.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Unfortunatel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emulating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arious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types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non-tr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ailed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dependencies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specific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ernel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certain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ernel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modules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boot.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ailures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panics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emulation,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decreases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eness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approach.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1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ercome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limitations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xisting</w:t>
      </w:r>
      <w:r>
        <w:rPr>
          <w:rFonts w:ascii="Arial" w:hAnsi="Arial" w:cs="Arial" w:eastAsia="Arial"/>
          <w:sz w:val="20"/>
          <w:szCs w:val="20"/>
          <w:spacing w:val="4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analysis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vices.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Fuzzing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ugs.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[7]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well-kn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erage-based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gray-box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fuzzer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fuzzer),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mutates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input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trigger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ugs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program.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identified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security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vulnerabilities</w:t>
      </w:r>
      <w:r>
        <w:rPr>
          <w:rFonts w:ascii="Arial" w:hAnsi="Arial" w:cs="Arial" w:eastAsia="Arial"/>
          <w:sz w:val="20"/>
          <w:szCs w:val="20"/>
          <w:spacing w:val="4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popular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been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studied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security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years,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today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rarely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1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Compared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application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x86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platforms,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fuzzing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97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vices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poses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major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challenges: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485" w:right="65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sou</w:t>
      </w:r>
      <w:r>
        <w:rPr>
          <w:rFonts w:ascii="Arial" w:hAnsi="Arial" w:cs="Arial" w:eastAsia="Arial"/>
          <w:sz w:val="20"/>
          <w:szCs w:val="20"/>
          <w:spacing w:val="-3"/>
          <w:w w:val="8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29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code.</w:t>
      </w:r>
      <w:r>
        <w:rPr>
          <w:rFonts w:ascii="Arial" w:hAnsi="Arial" w:cs="Arial" w:eastAsia="Arial"/>
          <w:sz w:val="20"/>
          <w:szCs w:val="20"/>
          <w:spacing w:val="20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Commercial-o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f-the-shelf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(C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TS)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installed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proprietary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are.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documentation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require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runtime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emulation,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non-tr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85" w:right="65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Limited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esou</w:t>
      </w:r>
      <w:r>
        <w:rPr>
          <w:rFonts w:ascii="Arial" w:hAnsi="Arial" w:cs="Arial" w:eastAsia="Arial"/>
          <w:sz w:val="20"/>
          <w:szCs w:val="20"/>
          <w:spacing w:val="-4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b/>
          <w:bCs/>
        </w:rPr>
        <w:t>ces.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x86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platform,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often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limited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storage.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lightweight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required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rade-o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consideration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85" w:right="65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daemon</w:t>
      </w:r>
      <w:r>
        <w:rPr>
          <w:rFonts w:ascii="Arial" w:hAnsi="Arial" w:cs="Arial" w:eastAsia="Arial"/>
          <w:sz w:val="20"/>
          <w:szCs w:val="20"/>
          <w:spacing w:val="7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ograms.</w:t>
      </w:r>
      <w:r>
        <w:rPr>
          <w:rFonts w:ascii="Arial" w:hAnsi="Arial" w:cs="Arial" w:eastAsia="Arial"/>
          <w:sz w:val="20"/>
          <w:szCs w:val="20"/>
          <w:spacing w:val="16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Compared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x86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platform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vices,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common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vices,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sometimes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outnumber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70" w:after="0" w:line="249" w:lineRule="auto"/>
        <w:ind w:left="604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programs.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daemon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rather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input.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traditional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fuzzers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mutate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ign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mechanisms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interact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daemon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6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Despite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xisting</w:t>
      </w:r>
      <w:r>
        <w:rPr>
          <w:rFonts w:ascii="Arial" w:hAnsi="Arial" w:cs="Arial" w:eastAsia="Arial"/>
          <w:sz w:val="20"/>
          <w:szCs w:val="20"/>
          <w:spacing w:val="4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[8]–[21]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focusing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search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address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challenges.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Consequentl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unli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propose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adapt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ficient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comprehens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security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analysis.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3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end,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paper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AFL-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IoT,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lightweight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easy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yable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erage-based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fram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xtends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implementing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significantly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reduces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erhead.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runtime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emula-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therefore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addresses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challenge.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3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Considering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vices,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consists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phases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binary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fuzzing: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phase.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2)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Fuzzing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phase.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1,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completes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werful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ys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design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significantly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eases</w:t>
      </w:r>
      <w:r>
        <w:rPr>
          <w:rFonts w:ascii="Arial" w:hAnsi="Arial" w:cs="Arial" w:eastAsia="Arial"/>
          <w:sz w:val="20"/>
          <w:szCs w:val="20"/>
          <w:spacing w:val="27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urden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vices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addresses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second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challenge.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3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Besides,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solutions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programs.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Specificall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from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fuzzer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specific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listens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on.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Such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arding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achi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through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series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hook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operations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APIs.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oids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operations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thus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programs,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definitely</w:t>
      </w:r>
      <w:r>
        <w:rPr>
          <w:rFonts w:ascii="Arial" w:hAnsi="Arial" w:cs="Arial" w:eastAsia="Arial"/>
          <w:sz w:val="20"/>
          <w:szCs w:val="20"/>
          <w:spacing w:val="1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addresses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challenge.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3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best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wledge,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practical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vices.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aluat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benchmarks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L-IoT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nearly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performance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binary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grams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compiles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10%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erhead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(See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-A2).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contrast,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performance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erhead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emulation-based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ranges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100%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400%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[22],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viously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3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erall,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successfully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157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crashes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8" w:lineRule="auto"/>
        <w:ind w:left="85"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real-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orld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Linux-based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aluation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Section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-B),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wing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apply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both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ficient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fect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find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ugs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binary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Linux-based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anized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II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background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depict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respect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aluates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benchmarks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real-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orld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vices.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discuss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limitation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VII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introduces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related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VIII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conclude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pape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707" w:right="180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9"/>
        </w:rPr>
        <w:t>B</w:t>
      </w:r>
      <w:r>
        <w:rPr>
          <w:rFonts w:ascii="Arial" w:hAnsi="Arial" w:cs="Arial" w:eastAsia="Arial"/>
          <w:sz w:val="16"/>
          <w:szCs w:val="16"/>
          <w:spacing w:val="4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7"/>
        </w:rPr>
        <w:t>K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G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0" w:after="0" w:line="240" w:lineRule="auto"/>
        <w:ind w:right="257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American</w:t>
      </w:r>
      <w:r>
        <w:rPr>
          <w:rFonts w:ascii="Arial" w:hAnsi="Arial" w:cs="Arial" w:eastAsia="Arial"/>
          <w:sz w:val="20"/>
          <w:szCs w:val="20"/>
          <w:spacing w:val="3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Fuzzy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Lop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(AFL)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American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Fuzzing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Lop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(AFL)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[7]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erage-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y-box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4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been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widely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academia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industr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Although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seems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“na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e’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mutations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based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(seed)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eeps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track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lightweight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been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e.</w:t>
      </w:r>
      <w:r>
        <w:rPr>
          <w:rFonts w:ascii="Arial" w:hAnsi="Arial" w:cs="Arial" w:eastAsia="Arial"/>
          <w:sz w:val="20"/>
          <w:szCs w:val="20"/>
          <w:spacing w:val="5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AFL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good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reputation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identifying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unkn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ugs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[7]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popular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opensource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projects.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details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ideas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behind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7" w:lineRule="exact"/>
        <w:ind w:left="164" w:right="6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1)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Branch</w:t>
      </w:r>
      <w:r>
        <w:rPr>
          <w:rFonts w:ascii="Arial" w:hAnsi="Arial" w:cs="Arial" w:eastAsia="Arial"/>
          <w:sz w:val="20"/>
          <w:szCs w:val="20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erage: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erage-based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gray-box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fuzze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monitors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during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fuzzing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process.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Specificall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program,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maintains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64KB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sha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ed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track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branch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generates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unique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cu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ocatio</w:t>
      </w:r>
      <w:r>
        <w:rPr>
          <w:rFonts w:ascii="Arial" w:hAnsi="Arial" w:cs="Arial" w:eastAsia="Arial"/>
          <w:sz w:val="20"/>
          <w:szCs w:val="20"/>
          <w:spacing w:val="1"/>
          <w:w w:val="99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compilation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instruments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piece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branch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manipulate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mented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increases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counter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75" w:lineRule="exact"/>
        <w:ind w:right="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3"/>
          <w:i/>
          <w:position w:val="3"/>
        </w:rPr>
        <w:t>sha</w:t>
      </w:r>
      <w:r>
        <w:rPr>
          <w:rFonts w:ascii="Arial" w:hAnsi="Arial" w:cs="Arial" w:eastAsia="Arial"/>
          <w:sz w:val="20"/>
          <w:szCs w:val="20"/>
          <w:spacing w:val="6"/>
          <w:w w:val="103"/>
          <w:i/>
          <w:position w:val="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  <w:position w:val="3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3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3"/>
        </w:rPr>
        <w:t>mem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  <w:position w:val="3"/>
        </w:rPr>
        <w:t>cu</w:t>
      </w:r>
      <w:r>
        <w:rPr>
          <w:rFonts w:ascii="Arial" w:hAnsi="Arial" w:cs="Arial" w:eastAsia="Arial"/>
          <w:sz w:val="20"/>
          <w:szCs w:val="20"/>
          <w:spacing w:val="6"/>
          <w:w w:val="104"/>
          <w:i/>
          <w:position w:val="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3"/>
        </w:rPr>
        <w:t>_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  <w:position w:val="3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3"/>
        </w:rPr>
        <w:t>ocation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  <w:position w:val="3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spacing w:val="0"/>
          <w:w w:val="100"/>
          <w:position w:val="3"/>
        </w:rPr>
        <w:t>⊕</w:t>
      </w:r>
      <w:r>
        <w:rPr>
          <w:rFonts w:ascii="Lucida Sans Unicode" w:hAnsi="Lucida Sans Unicode" w:cs="Lucida Sans Unicode" w:eastAsia="Lucida Sans Unicode"/>
          <w:sz w:val="20"/>
          <w:szCs w:val="20"/>
          <w:spacing w:val="3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  <w:position w:val="3"/>
        </w:rPr>
        <w:t>p</w:t>
      </w:r>
      <w:r>
        <w:rPr>
          <w:rFonts w:ascii="Arial" w:hAnsi="Arial" w:cs="Arial" w:eastAsia="Arial"/>
          <w:sz w:val="20"/>
          <w:szCs w:val="20"/>
          <w:spacing w:val="6"/>
          <w:w w:val="106"/>
          <w:i/>
          <w:position w:val="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3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  <w:position w:val="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3"/>
        </w:rPr>
        <w:t>_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  <w:position w:val="3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3"/>
        </w:rPr>
        <w:t>ocatio</w:t>
      </w:r>
      <w:r>
        <w:rPr>
          <w:rFonts w:ascii="Arial" w:hAnsi="Arial" w:cs="Arial" w:eastAsia="Arial"/>
          <w:sz w:val="20"/>
          <w:szCs w:val="20"/>
          <w:spacing w:val="1"/>
          <w:w w:val="99"/>
          <w:i/>
          <w:position w:val="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]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by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1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4" w:lineRule="exact"/>
        <w:ind w:right="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ocation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shifted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branch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distinguish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between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blocks,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shifts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cu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55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ocation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-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assigns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p</w:t>
      </w:r>
      <w:r>
        <w:rPr>
          <w:rFonts w:ascii="Arial" w:hAnsi="Arial" w:cs="Arial" w:eastAsia="Arial"/>
          <w:sz w:val="20"/>
          <w:szCs w:val="20"/>
          <w:spacing w:val="6"/>
          <w:w w:val="9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e</w:t>
      </w:r>
      <w:r>
        <w:rPr>
          <w:rFonts w:ascii="Arial" w:hAnsi="Arial" w:cs="Arial" w:eastAsia="Arial"/>
          <w:sz w:val="20"/>
          <w:szCs w:val="20"/>
          <w:spacing w:val="46"/>
          <w:w w:val="97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97"/>
          <w:i/>
        </w:rPr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ocation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p</w:t>
      </w:r>
      <w:r>
        <w:rPr>
          <w:rFonts w:ascii="Arial" w:hAnsi="Arial" w:cs="Arial" w:eastAsia="Arial"/>
          <w:sz w:val="20"/>
          <w:szCs w:val="20"/>
          <w:spacing w:val="6"/>
          <w:w w:val="9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97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97"/>
          <w:i/>
        </w:rPr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ocation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2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cu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55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ocation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&gt;&gt;</w:t>
      </w:r>
      <w:r>
        <w:rPr>
          <w:rFonts w:ascii="Arial" w:hAnsi="Arial" w:cs="Arial" w:eastAsia="Arial"/>
          <w:sz w:val="20"/>
          <w:szCs w:val="20"/>
          <w:spacing w:val="-1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entire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path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recorded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during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therefore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viors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comparing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paths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triggered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inputs.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mutated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trigger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further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mutation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runs,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otherwise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discarded.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help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erage-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guided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e,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xploring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internal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states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possible,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significant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increases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chance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7" w:lineRule="exact"/>
        <w:ind w:left="164" w:right="6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2)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92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get</w:t>
      </w:r>
      <w:r>
        <w:rPr>
          <w:rFonts w:ascii="Arial" w:hAnsi="Arial" w:cs="Arial" w:eastAsia="Arial"/>
          <w:sz w:val="20"/>
          <w:szCs w:val="20"/>
          <w:spacing w:val="11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Instrumentation:</w:t>
      </w:r>
      <w:r>
        <w:rPr>
          <w:rFonts w:ascii="Arial" w:hAnsi="Arial" w:cs="Arial" w:eastAsia="Arial"/>
          <w:sz w:val="20"/>
          <w:szCs w:val="20"/>
          <w:spacing w:val="36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measurement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instrumenting</w:t>
      </w:r>
      <w:r>
        <w:rPr>
          <w:rFonts w:ascii="Arial" w:hAnsi="Arial" w:cs="Arial" w:eastAsia="Arial"/>
          <w:sz w:val="20"/>
          <w:szCs w:val="20"/>
          <w:spacing w:val="4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Generall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compilation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therefore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requires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approaches: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assembly-l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instrumentation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instrumentation.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ference</w:t>
      </w:r>
      <w:r>
        <w:rPr>
          <w:rFonts w:ascii="Arial" w:hAnsi="Arial" w:cs="Arial" w:eastAsia="Arial"/>
          <w:sz w:val="20"/>
          <w:szCs w:val="20"/>
          <w:spacing w:val="4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-l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instrumentation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formed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VM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intermediate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representation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(IR)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rather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manually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assembly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VM-based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antages: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benefits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optimization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features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CPU-independent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2"/>
          <w:pgMar w:footer="655" w:header="0" w:top="920" w:bottom="840" w:left="860" w:right="860"/>
          <w:footerReference w:type="default" r:id="rId5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7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applied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non-x86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platforms.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Specificall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AFL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wrappers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compilers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replace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original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ler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uilding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script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approaches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compilers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necessary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source.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addition,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also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capability</w:t>
      </w:r>
      <w:r>
        <w:rPr>
          <w:rFonts w:ascii="Arial" w:hAnsi="Arial" w:cs="Arial" w:eastAsia="Arial"/>
          <w:sz w:val="20"/>
          <w:szCs w:val="20"/>
          <w:spacing w:val="2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without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source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code.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ery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useful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proprietary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eraging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QEMU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[23],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emulator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runtime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strumentation.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emulato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-based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feasible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when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fuzzing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programs,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major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limitation.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Emulato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-based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solutions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cause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emulator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consumes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amount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Besides,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emulato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-based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runtime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cost,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significantly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ecution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[22].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performance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erhead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probably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unacceptable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especially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70" w:right="193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8" w:after="0" w:line="240" w:lineRule="auto"/>
        <w:ind w:left="281" w:right="-5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section,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19" w:right="7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discuss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technical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details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apply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9" w:right="309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App</w:t>
      </w:r>
      <w:r>
        <w:rPr>
          <w:rFonts w:ascii="Arial" w:hAnsi="Arial" w:cs="Arial" w:eastAsia="Arial"/>
          <w:sz w:val="20"/>
          <w:szCs w:val="20"/>
          <w:spacing w:val="-8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oa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</w:t>
      </w:r>
      <w:r>
        <w:rPr>
          <w:rFonts w:ascii="Arial" w:hAnsi="Arial" w:cs="Arial" w:eastAsia="Arial"/>
          <w:sz w:val="20"/>
          <w:szCs w:val="20"/>
          <w:spacing w:val="2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Overvi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1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lightweight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easy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yable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fram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vide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practical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researchers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automatically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analyze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usually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Generall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approaches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ment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programs.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comes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mind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virtual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emulation.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II,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erages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QEMU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hook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branch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track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binary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modifying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binary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accurate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branch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easily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assembly-l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disassembler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assemble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assembly-l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instrumentation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produces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small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erhead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references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pointer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easily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ed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assembler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after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requires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disassembler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assemble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challenging,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especially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pp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oach:</w:t>
      </w:r>
      <w:r>
        <w:rPr>
          <w:rFonts w:ascii="Arial" w:hAnsi="Arial" w:cs="Arial" w:eastAsia="Arial"/>
          <w:sz w:val="20"/>
          <w:szCs w:val="20"/>
          <w:spacing w:val="46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Binary-l</w:t>
      </w:r>
      <w:r>
        <w:rPr>
          <w:rFonts w:ascii="Arial" w:hAnsi="Arial" w:cs="Arial" w:eastAsia="Arial"/>
          <w:sz w:val="20"/>
          <w:szCs w:val="20"/>
          <w:spacing w:val="-3"/>
          <w:w w:val="9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4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instrumentation.</w:t>
      </w:r>
      <w:r>
        <w:rPr>
          <w:rFonts w:ascii="Arial" w:hAnsi="Arial" w:cs="Arial" w:eastAsia="Arial"/>
          <w:sz w:val="20"/>
          <w:szCs w:val="20"/>
          <w:spacing w:val="25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infeasibility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approaches,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choose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binary-l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means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statically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tracks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process.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approach,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injected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branch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track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inject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binary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ginning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basic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block.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maintains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oid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breaking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Generall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antages: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lightweight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almost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equ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alent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source-code-l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instrumentation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(See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-A2).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compatible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vices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fuzzes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therefore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require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migration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vironment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configuration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dependence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installation.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3)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fect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correctness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fect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erage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collected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during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ervi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illustrated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Specificall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phases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orkfl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AFL-IoT: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phase</w:t>
      </w:r>
      <w:r>
        <w:rPr>
          <w:rFonts w:ascii="Arial" w:hAnsi="Arial" w:cs="Arial" w:eastAsia="Arial"/>
          <w:sz w:val="20"/>
          <w:szCs w:val="20"/>
          <w:spacing w:val="4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fuzzing</w:t>
      </w:r>
      <w:r>
        <w:rPr>
          <w:rFonts w:ascii="Arial" w:hAnsi="Arial" w:cs="Arial" w:eastAsia="Arial"/>
          <w:sz w:val="20"/>
          <w:szCs w:val="20"/>
          <w:spacing w:val="4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phase,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elop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elf-patcher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identifies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locates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disassembling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analyzing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stub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recording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branch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erage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automatically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instrumented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ginning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elf-patcher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fied.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stub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initialization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fuzzer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automatically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gistered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program.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guarantee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steps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phase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outside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phase,</w:t>
      </w:r>
      <w:r>
        <w:rPr>
          <w:rFonts w:ascii="Arial" w:hAnsi="Arial" w:cs="Arial" w:eastAsia="Arial"/>
          <w:sz w:val="20"/>
          <w:szCs w:val="20"/>
          <w:spacing w:val="4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instrumentation-guided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erage-based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recorded.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Besides,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contains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(e.g.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er),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redirection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fram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fuzzing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daemons.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erall,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major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features: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binary-l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redirection.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features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subsections.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272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Basic</w:t>
      </w:r>
      <w:r>
        <w:rPr>
          <w:rFonts w:ascii="Arial" w:hAnsi="Arial" w:cs="Arial" w:eastAsia="Arial"/>
          <w:sz w:val="20"/>
          <w:szCs w:val="20"/>
          <w:spacing w:val="-2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94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k</w:t>
      </w:r>
      <w:r>
        <w:rPr>
          <w:rFonts w:ascii="Arial" w:hAnsi="Arial" w:cs="Arial" w:eastAsia="Arial"/>
          <w:sz w:val="20"/>
          <w:szCs w:val="20"/>
          <w:spacing w:val="7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Identification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instrumentation-guided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fuzzing</w:t>
      </w:r>
      <w:r>
        <w:rPr>
          <w:rFonts w:ascii="Arial" w:hAnsi="Arial" w:cs="Arial" w:eastAsia="Arial"/>
          <w:sz w:val="20"/>
          <w:szCs w:val="20"/>
          <w:spacing w:val="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monitoring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path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inputs.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end,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binary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identified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instrumentation.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straight-line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sequence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branches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xcept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branches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xcept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xit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[24].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Once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ecution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enters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fic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sequentially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illustrated</w:t>
      </w:r>
      <w:r>
        <w:rPr>
          <w:rFonts w:ascii="Arial" w:hAnsi="Arial" w:cs="Arial" w:eastAsia="Arial"/>
          <w:sz w:val="20"/>
          <w:szCs w:val="20"/>
          <w:spacing w:val="3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erages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analyzer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engineer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55" w:top="920" w:bottom="840" w:left="860" w:right="860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692" w:right="-5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Original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1"/>
        </w:rPr>
        <w:t>Binary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240" w:lineRule="auto"/>
        <w:ind w:left="885" w:right="14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99"/>
        </w:rPr>
        <w:t>P</w:t>
      </w:r>
      <w:r>
        <w:rPr>
          <w:rFonts w:ascii="Arial" w:hAnsi="Arial" w:cs="Arial" w:eastAsia="Arial"/>
          <w:sz w:val="14"/>
          <w:szCs w:val="14"/>
          <w:spacing w:val="-3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2"/>
        </w:rPr>
        <w:t>ogram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left="3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Basic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5"/>
        </w:rPr>
        <w:t>Block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157" w:lineRule="exact"/>
        <w:ind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  <w:position w:val="-1"/>
        </w:rPr>
        <w:t>Identification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7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2"/>
        </w:rPr>
        <w:t>Instrumented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240" w:lineRule="auto"/>
        <w:ind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Binary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P</w:t>
      </w:r>
      <w:r>
        <w:rPr>
          <w:rFonts w:ascii="Arial" w:hAnsi="Arial" w:cs="Arial" w:eastAsia="Arial"/>
          <w:sz w:val="14"/>
          <w:szCs w:val="14"/>
          <w:spacing w:val="-3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2"/>
        </w:rPr>
        <w:t>ogram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Fuzzing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2"/>
        </w:rPr>
        <w:t>Report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pgMar w:header="0" w:footer="655" w:top="1480" w:bottom="840" w:left="860" w:right="860"/>
          <w:pgSz w:w="12240" w:h="15840"/>
          <w:cols w:num="5" w:equalWidth="0">
            <w:col w:w="1650" w:space="1166"/>
            <w:col w:w="814" w:space="1137"/>
            <w:col w:w="984" w:space="1300"/>
            <w:col w:w="488" w:space="1577"/>
            <w:col w:w="140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4" w:after="0" w:line="240" w:lineRule="auto"/>
        <w:ind w:left="2795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Basic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5"/>
        </w:rPr>
        <w:t>Block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157" w:lineRule="exact"/>
        <w:ind w:left="281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2"/>
          <w:position w:val="-1"/>
        </w:rPr>
        <w:t>Information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304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Binary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Level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240" w:lineRule="auto"/>
        <w:ind w:right="196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2"/>
        </w:rPr>
        <w:t>Instrumentation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480" w:right="-5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Instrumentation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Phase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240" w:lineRule="auto"/>
        <w:ind w:right="26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(Linux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Server)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ervi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44" w:after="0" w:line="248" w:lineRule="auto"/>
        <w:ind w:left="-11" w:right="2651"/>
        <w:jc w:val="center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Input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Redi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ection</w: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(For</w:t>
      </w:r>
      <w:r>
        <w:rPr>
          <w:rFonts w:ascii="Arial" w:hAnsi="Arial" w:cs="Arial" w:eastAsia="Arial"/>
          <w:sz w:val="12"/>
          <w:szCs w:val="12"/>
          <w:spacing w:val="-3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5"/>
        </w:rPr>
        <w:t>network</w:t>
      </w:r>
      <w:r>
        <w:rPr>
          <w:rFonts w:ascii="Arial" w:hAnsi="Arial" w:cs="Arial" w:eastAsia="Arial"/>
          <w:sz w:val="12"/>
          <w:szCs w:val="12"/>
          <w:spacing w:val="0"/>
          <w:w w:val="105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daemon</w:t>
      </w:r>
      <w:r>
        <w:rPr>
          <w:rFonts w:ascii="Arial" w:hAnsi="Arial" w:cs="Arial" w:eastAsia="Arial"/>
          <w:sz w:val="12"/>
          <w:szCs w:val="12"/>
          <w:spacing w:val="1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only)</w:t>
      </w:r>
    </w:p>
    <w:p>
      <w:pPr>
        <w:spacing w:before="90" w:after="0" w:line="240" w:lineRule="auto"/>
        <w:ind w:left="50" w:right="271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Fuzzing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Phase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240" w:lineRule="auto"/>
        <w:ind w:left="160" w:right="278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(IoT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8"/>
        </w:rPr>
        <w:t>Device)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980" w:bottom="280" w:left="860" w:right="860"/>
          <w:cols w:num="3" w:equalWidth="0">
            <w:col w:w="3935" w:space="88"/>
            <w:col w:w="2474" w:space="257"/>
            <w:col w:w="376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25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4.668999pt;margin-top:50.542645pt;width:462.65286pt;height:170.893784pt;mso-position-horizontal-relative:page;mso-position-vertical-relative:page;z-index:-1394" coordorigin="1493,1011" coordsize="9253,3418">
            <v:group style="position:absolute;left:6946;top:1015;width:2422;height:3409" coordorigin="6946,1015" coordsize="2422,3409">
              <v:shape style="position:absolute;left:6946;top:1015;width:2422;height:3409" coordorigin="6946,1015" coordsize="2422,3409" path="m6946,1015l9367,1015,9367,4424,6946,4424,6946,1015xe" filled="f" stroked="t" strokeweight=".44273pt" strokecolor="#7F7F7F">
                <v:path arrowok="t"/>
              </v:shape>
            </v:group>
            <v:group style="position:absolute;left:7563;top:1462;width:1187;height:584" coordorigin="7563,1462" coordsize="1187,584">
              <v:shape style="position:absolute;left:7563;top:1462;width:1187;height:584" coordorigin="7563,1462" coordsize="1187,584" path="m7563,1462l8750,1462,8750,2047,7563,2047,7563,1462e" filled="t" fillcolor="#CCCCCC" stroked="f">
                <v:path arrowok="t"/>
                <v:fill/>
              </v:shape>
            </v:group>
            <v:group style="position:absolute;left:7563;top:1462;width:1187;height:584" coordorigin="7563,1462" coordsize="1187,584">
              <v:shape style="position:absolute;left:7563;top:1462;width:1187;height:584" coordorigin="7563,1462" coordsize="1187,584" path="m7563,1462l8750,1462,8750,2047,7563,2047,7563,1462xe" filled="f" stroked="t" strokeweight=".44273pt" strokecolor="#7F7F7F">
                <v:path arrowok="t"/>
              </v:shape>
            </v:group>
            <v:group style="position:absolute;left:7563;top:3455;width:1187;height:584" coordorigin="7563,3455" coordsize="1187,584">
              <v:shape style="position:absolute;left:7563;top:3455;width:1187;height:584" coordorigin="7563,3455" coordsize="1187,584" path="m7563,3455l8750,3455,8750,4039,7563,4039,7563,3455e" filled="t" fillcolor="#CCCCCC" stroked="f">
                <v:path arrowok="t"/>
                <v:fill/>
              </v:shape>
            </v:group>
            <v:group style="position:absolute;left:7563;top:3455;width:1187;height:584" coordorigin="7563,3455" coordsize="1187,584">
              <v:shape style="position:absolute;left:7563;top:3455;width:1187;height:584" coordorigin="7563,3455" coordsize="1187,584" path="m7563,3455l8750,3455,8750,4039,7563,4039,7563,3455xe" filled="f" stroked="t" strokeweight=".44273pt" strokecolor="#7F7F7F">
                <v:path arrowok="t"/>
              </v:shape>
            </v:group>
            <v:group style="position:absolute;left:2872;top:1015;width:2422;height:3409" coordorigin="2872,1015" coordsize="2422,3409">
              <v:shape style="position:absolute;left:2872;top:1015;width:2422;height:3409" coordorigin="2872,1015" coordsize="2422,3409" path="m2872,1015l5294,1015,5294,4424,2872,4424,2872,1015xe" filled="f" stroked="t" strokeweight=".44273pt" strokecolor="#7F7F7F">
                <v:path arrowok="t"/>
              </v:shape>
            </v:group>
            <v:group style="position:absolute;left:3490;top:1462;width:1187;height:584" coordorigin="3490,1462" coordsize="1187,584">
              <v:shape style="position:absolute;left:3490;top:1462;width:1187;height:584" coordorigin="3490,1462" coordsize="1187,584" path="m3490,1462l4677,1462,4677,2047,3490,2047,3490,1462e" filled="t" fillcolor="#CCCCCC" stroked="f">
                <v:path arrowok="t"/>
                <v:fill/>
              </v:shape>
            </v:group>
            <v:group style="position:absolute;left:3490;top:1462;width:1187;height:584" coordorigin="3490,1462" coordsize="1187,584">
              <v:shape style="position:absolute;left:3490;top:1462;width:1187;height:584" coordorigin="3490,1462" coordsize="1187,584" path="m3490,1462l4677,1462,4677,2047,3490,2047,3490,1462xe" filled="f" stroked="t" strokeweight=".44273pt" strokecolor="#7F7F7F">
                <v:path arrowok="t"/>
              </v:shape>
            </v:group>
            <v:group style="position:absolute;left:3490;top:3455;width:1187;height:584" coordorigin="3490,3455" coordsize="1187,584">
              <v:shape style="position:absolute;left:3490;top:3455;width:1187;height:584" coordorigin="3490,3455" coordsize="1187,584" path="m3490,3455l4677,3455,4677,4039,3490,4039,3490,3455e" filled="t" fillcolor="#CCCCCC" stroked="f">
                <v:path arrowok="t"/>
                <v:fill/>
              </v:shape>
            </v:group>
            <v:group style="position:absolute;left:3490;top:3455;width:1187;height:584" coordorigin="3490,3455" coordsize="1187,584">
              <v:shape style="position:absolute;left:3490;top:3455;width:1187;height:584" coordorigin="3490,3455" coordsize="1187,584" path="m3490,3455l4677,3455,4677,4039,3490,4039,3490,3455xe" filled="f" stroked="t" strokeweight=".44273pt" strokecolor="#7F7F7F">
                <v:path arrowok="t"/>
              </v:shape>
            </v:group>
            <v:group style="position:absolute;left:1498;top:1462;width:1098;height:602" coordorigin="1498,1462" coordsize="1098,602">
              <v:shape style="position:absolute;left:1498;top:1462;width:1098;height:602" coordorigin="1498,1462" coordsize="1098,602" path="m1498,1462l2596,1462,2596,1965,2546,1958,2494,1955,2387,1960,2276,1975,2162,1997,2047,2020,1989,2032,1875,2051,1762,2063,1707,2064,1653,2062,1600,2055,1548,2044,1498,2028,1498,1462xe" filled="f" stroked="t" strokeweight=".44273pt" strokecolor="#7F7F7F">
                <v:path arrowok="t"/>
              </v:shape>
            </v:group>
            <v:group style="position:absolute;left:2596;top:1762;width:807;height:9" coordorigin="2596,1762" coordsize="807,9">
              <v:shape style="position:absolute;left:2596;top:1762;width:807;height:9" coordorigin="2596,1762" coordsize="807,9" path="m2596,1771l3402,1762e" filled="f" stroked="t" strokeweight=".44273pt" strokecolor="#000000">
                <v:path arrowok="t"/>
              </v:shape>
            </v:group>
            <v:group style="position:absolute;left:3402;top:1735;width:71;height:53" coordorigin="3402,1735" coordsize="71,53">
              <v:shape style="position:absolute;left:3402;top:1735;width:71;height:53" coordorigin="3402,1735" coordsize="71,53" path="m3402,1735l3403,1789,3473,1761,3402,1735e" filled="t" fillcolor="#000000" stroked="f">
                <v:path arrowok="t"/>
                <v:fill/>
              </v:shape>
            </v:group>
            <v:group style="position:absolute;left:3402;top:1735;width:71;height:53" coordorigin="3402,1735" coordsize="71,53">
              <v:shape style="position:absolute;left:3402;top:1735;width:71;height:53" coordorigin="3402,1735" coordsize="71,53" path="m3473,1761l3402,1735,3403,1789,3473,1761xe" filled="f" stroked="t" strokeweight=".44273pt" strokecolor="#000000">
                <v:path arrowok="t"/>
              </v:shape>
            </v:group>
            <v:group style="position:absolute;left:2047;top:2020;width:1356;height:1729" coordorigin="2047,2020" coordsize="1356,1729">
              <v:shape style="position:absolute;left:2047;top:2020;width:1356;height:1729" coordorigin="2047,2020" coordsize="1356,1729" path="m2047,2020l2047,3749,2232,3749,3402,3748e" filled="f" stroked="t" strokeweight=".44273pt" strokecolor="#000000">
                <v:path arrowok="t"/>
              </v:shape>
            </v:group>
            <v:group style="position:absolute;left:3402;top:3721;width:71;height:53" coordorigin="3402,3721" coordsize="71,53">
              <v:shape style="position:absolute;left:3402;top:3721;width:71;height:53" coordorigin="3402,3721" coordsize="71,53" path="m3402,3721l3402,3774,3473,3748,3402,3721e" filled="t" fillcolor="#000000" stroked="f">
                <v:path arrowok="t"/>
                <v:fill/>
              </v:shape>
            </v:group>
            <v:group style="position:absolute;left:3402;top:3721;width:71;height:53" coordorigin="3402,3721" coordsize="71,53">
              <v:shape style="position:absolute;left:3402;top:3721;width:71;height:53" coordorigin="3402,3721" coordsize="71,53" path="m3473,3748l3402,3721,3402,3774,3473,3748xe" filled="f" stroked="t" strokeweight=".44273pt" strokecolor="#000000">
                <v:path arrowok="t"/>
              </v:shape>
            </v:group>
            <v:group style="position:absolute;left:3579;top:2490;width:1009;height:522" coordorigin="3579,2490" coordsize="1009,522">
              <v:shape style="position:absolute;left:3579;top:2490;width:1009;height:522" coordorigin="3579,2490" coordsize="1009,522" path="m4462,2490l3642,2490,3617,2490,3590,2492,3580,2502,3579,2522,3579,2957,3584,2977,3610,2979,3610,2996,3642,2999,3645,3008,3663,3012,3705,3012,4550,3012,4577,3009,4587,3000,4588,2979,4588,2545,4583,2528,4556,2528,4551,2509,4525,2509,4520,2495,4502,2490,4462,2490e" filled="t" fillcolor="#FFFFFF" stroked="f">
                <v:path arrowok="t"/>
                <v:fill/>
              </v:shape>
            </v:group>
            <v:group style="position:absolute;left:4556;top:2522;width:27;height:6" coordorigin="4556,2522" coordsize="27,6">
              <v:shape style="position:absolute;left:4556;top:2522;width:27;height:6" coordorigin="4556,2522" coordsize="27,6" path="m4557,2522l4556,2528,4583,2528,4583,2525,4557,2522e" filled="t" fillcolor="#FFFFFF" stroked="f">
                <v:path arrowok="t"/>
                <v:fill/>
              </v:shape>
            </v:group>
            <v:group style="position:absolute;left:4525;top:2506;width:26;height:3" coordorigin="4525,2506" coordsize="26,3">
              <v:shape style="position:absolute;left:4525;top:2506;width:26;height:3" coordorigin="4525,2506" coordsize="26,3" path="m4525,2506l4525,2509,4551,2509,4551,2509,4525,2506e" filled="t" fillcolor="#FFFFFF" stroked="f">
                <v:path arrowok="t"/>
                <v:fill/>
              </v:shape>
            </v:group>
            <v:group style="position:absolute;left:3579;top:2490;width:946;height:490" coordorigin="3579,2490" coordsize="946,490">
              <v:shape style="position:absolute;left:3579;top:2490;width:946;height:490" coordorigin="3579,2490" coordsize="946,490" path="m3642,2490l4462,2490,4502,2490,4520,2495,4525,2509,4525,2947,4524,2967,4514,2977,4487,2979,3642,2979,3602,2979,3584,2974,3579,2960,3579,2522,3580,2502,3590,2492,3617,2490e" filled="f" stroked="t" strokeweight=".44273pt" strokecolor="#7F7F7F">
                <v:path arrowok="t"/>
              </v:shape>
            </v:group>
            <v:group style="position:absolute;left:3610;top:2506;width:946;height:490" coordorigin="3610,2506" coordsize="946,490">
              <v:shape style="position:absolute;left:3610;top:2506;width:946;height:490" coordorigin="3610,2506" coordsize="946,490" path="m4525,2506l4551,2509,4556,2528,4557,2979,4555,2990,4542,2995,4507,2996,3673,2996,3631,2995,3614,2992,3610,2983e" filled="f" stroked="t" strokeweight=".44273pt" strokecolor="#7F7F7F">
                <v:path arrowok="t"/>
              </v:shape>
            </v:group>
            <v:group style="position:absolute;left:3642;top:2522;width:946;height:490" coordorigin="3642,2522" coordsize="946,490">
              <v:shape style="position:absolute;left:3642;top:2522;width:946;height:490" coordorigin="3642,2522" coordsize="946,490" path="m4557,2522l4583,2525,4588,2545,4588,2979,4587,3000,4577,3009,4550,3012,3705,3012,3663,3012,3645,3008,3642,2999e" filled="f" stroked="t" strokeweight=".44273pt" strokecolor="#7F7F7F">
                <v:path arrowok="t"/>
              </v:shape>
            </v:group>
            <v:group style="position:absolute;left:4083;top:2047;width:2;height:355" coordorigin="4083,2047" coordsize="2,355">
              <v:shape style="position:absolute;left:4083;top:2047;width:2;height:355" coordorigin="4083,2047" coordsize="0,355" path="m4083,2047l4083,2402e" filled="f" stroked="t" strokeweight=".44273pt" strokecolor="#000000">
                <v:path arrowok="t"/>
              </v:shape>
            </v:group>
            <v:group style="position:absolute;left:4057;top:2402;width:53;height:71" coordorigin="4057,2402" coordsize="53,71">
              <v:shape style="position:absolute;left:4057;top:2402;width:53;height:71" coordorigin="4057,2402" coordsize="53,71" path="m4110,2402l4057,2402,4083,2473,4110,2402e" filled="t" fillcolor="#000000" stroked="f">
                <v:path arrowok="t"/>
                <v:fill/>
              </v:shape>
            </v:group>
            <v:group style="position:absolute;left:4057;top:2402;width:53;height:71" coordorigin="4057,2402" coordsize="53,71">
              <v:shape style="position:absolute;left:4057;top:2402;width:53;height:71" coordorigin="4057,2402" coordsize="53,71" path="m4083,2473l4110,2402,4057,2402,4083,2473xe" filled="f" stroked="t" strokeweight=".44273pt" strokecolor="#000000">
                <v:path arrowok="t"/>
              </v:shape>
            </v:group>
            <v:group style="position:absolute;left:4083;top:2979;width:2;height:388" coordorigin="4083,2979" coordsize="2,388">
              <v:shape style="position:absolute;left:4083;top:2979;width:2;height:388" coordorigin="4083,2979" coordsize="0,388" path="m4083,2979l4083,3367e" filled="f" stroked="t" strokeweight=".44273pt" strokecolor="#000000">
                <v:path arrowok="t"/>
              </v:shape>
            </v:group>
            <v:group style="position:absolute;left:4057;top:3367;width:53;height:71" coordorigin="4057,3367" coordsize="53,71">
              <v:shape style="position:absolute;left:4057;top:3367;width:53;height:71" coordorigin="4057,3367" coordsize="53,71" path="m4110,3367l4057,3367,4083,3438,4110,3367e" filled="t" fillcolor="#000000" stroked="f">
                <v:path arrowok="t"/>
                <v:fill/>
              </v:shape>
            </v:group>
            <v:group style="position:absolute;left:4057;top:3367;width:53;height:71" coordorigin="4057,3367" coordsize="53,71">
              <v:shape style="position:absolute;left:4057;top:3367;width:53;height:71" coordorigin="4057,3367" coordsize="53,71" path="m4083,3438l4110,3367,4057,3367,4083,3438xe" filled="f" stroked="t" strokeweight=".44273pt" strokecolor="#000000">
                <v:path arrowok="t"/>
              </v:shape>
            </v:group>
            <v:group style="position:absolute;left:5571;top:1462;width:1098;height:602" coordorigin="5571,1462" coordsize="1098,602">
              <v:shape style="position:absolute;left:5571;top:1462;width:1098;height:602" coordorigin="5571,1462" coordsize="1098,602" path="m5571,1462l6669,1462,6669,1965,6619,1958,6567,1955,6460,1960,6349,1975,6235,1997,6120,2020,6062,2032,5948,2051,5835,2063,5780,2064,5726,2062,5673,2055,5621,2044,5571,2028,5571,1462xe" filled="f" stroked="t" strokeweight=".44273pt" strokecolor="#7F7F7F">
                <v:path arrowok="t"/>
              </v:shape>
            </v:group>
            <v:group style="position:absolute;left:4677;top:2108;width:1444;height:1639" coordorigin="4677,2108" coordsize="1444,1639">
              <v:shape style="position:absolute;left:4677;top:2108;width:1444;height:1639" coordorigin="4677,2108" coordsize="1444,1639" path="m4677,3747l6120,3747,6120,3742,6120,2108e" filled="f" stroked="t" strokeweight=".44273pt" strokecolor="#000000">
                <v:path arrowok="t"/>
              </v:shape>
            </v:group>
            <v:group style="position:absolute;left:6093;top:2037;width:53;height:71" coordorigin="6093,2037" coordsize="53,71">
              <v:shape style="position:absolute;left:6093;top:2037;width:53;height:71" coordorigin="6093,2037" coordsize="53,71" path="m6120,2037l6093,2108,6147,2108,6120,2037e" filled="t" fillcolor="#000000" stroked="f">
                <v:path arrowok="t"/>
                <v:fill/>
              </v:shape>
            </v:group>
            <v:group style="position:absolute;left:6093;top:2037;width:53;height:71" coordorigin="6093,2037" coordsize="53,71">
              <v:shape style="position:absolute;left:6093;top:2037;width:53;height:71" coordorigin="6093,2037" coordsize="53,71" path="m6120,2037l6093,2108,6147,2108,6120,2037xe" filled="f" stroked="t" strokeweight=".44273pt" strokecolor="#000000">
                <v:path arrowok="t"/>
              </v:shape>
            </v:group>
            <v:group style="position:absolute;left:6669;top:1762;width:807;height:9" coordorigin="6669,1762" coordsize="807,9">
              <v:shape style="position:absolute;left:6669;top:1762;width:807;height:9" coordorigin="6669,1762" coordsize="807,9" path="m6669,1771l7476,1762e" filled="f" stroked="t" strokeweight=".44273pt" strokecolor="#000000">
                <v:path arrowok="t"/>
              </v:shape>
            </v:group>
            <v:group style="position:absolute;left:7475;top:1735;width:71;height:53" coordorigin="7475,1735" coordsize="71,53">
              <v:shape style="position:absolute;left:7475;top:1735;width:71;height:53" coordorigin="7475,1735" coordsize="71,53" path="m7475,1735l7476,1789,7546,1761,7475,1735e" filled="t" fillcolor="#000000" stroked="f">
                <v:path arrowok="t"/>
                <v:fill/>
              </v:shape>
            </v:group>
            <v:group style="position:absolute;left:7475;top:1735;width:71;height:53" coordorigin="7475,1735" coordsize="71,53">
              <v:shape style="position:absolute;left:7475;top:1735;width:71;height:53" coordorigin="7475,1735" coordsize="71,53" path="m7546,1761l7475,1735,7476,1789,7546,1761xe" filled="f" stroked="t" strokeweight=".44273pt" strokecolor="#000000">
                <v:path arrowok="t"/>
              </v:shape>
            </v:group>
            <v:group style="position:absolute;left:8750;top:1739;width:807;height:9" coordorigin="8750,1739" coordsize="807,9">
              <v:shape style="position:absolute;left:8750;top:1739;width:807;height:9" coordorigin="8750,1739" coordsize="807,9" path="m8750,1748l9556,1739e" filled="f" stroked="t" strokeweight=".44273pt" strokecolor="#000000">
                <v:path arrowok="t"/>
              </v:shape>
            </v:group>
            <v:group style="position:absolute;left:9644;top:1418;width:1098;height:602" coordorigin="9644,1418" coordsize="1098,602">
              <v:shape style="position:absolute;left:9644;top:1418;width:1098;height:602" coordorigin="9644,1418" coordsize="1098,602" path="m9644,1418l10742,1418,10742,1921,10692,1914,10640,1911,10533,1916,10422,1931,10308,1952,10193,1976,10135,1988,10021,2007,9908,2018,9853,2020,9799,2017,9746,2011,9694,2000,9644,1984,9644,1418xe" filled="f" stroked="t" strokeweight=".44273pt" strokecolor="#7F7F7F">
                <v:path arrowok="t"/>
              </v:shape>
            </v:group>
            <v:group style="position:absolute;left:9556;top:1713;width:71;height:53" coordorigin="9556,1713" coordsize="71,53">
              <v:shape style="position:absolute;left:9556;top:1713;width:71;height:53" coordorigin="9556,1713" coordsize="71,53" path="m9556,1713l9557,1766,9627,1739,9556,1713e" filled="t" fillcolor="#000000" stroked="f">
                <v:path arrowok="t"/>
                <v:fill/>
              </v:shape>
            </v:group>
            <v:group style="position:absolute;left:9556;top:1713;width:71;height:53" coordorigin="9556,1713" coordsize="71,53">
              <v:shape style="position:absolute;left:9556;top:1713;width:71;height:53" coordorigin="9556,1713" coordsize="71,53" path="m9627,1739l9556,1713,9557,1766,9627,1739xe" filled="f" stroked="t" strokeweight=".44273pt" strokecolor="#000000">
                <v:path arrowok="t"/>
              </v:shape>
            </v:group>
            <v:group style="position:absolute;left:8156;top:2135;width:2;height:1233" coordorigin="8156,2135" coordsize="2,1233">
              <v:shape style="position:absolute;left:8156;top:2135;width:2;height:1233" coordorigin="8156,2135" coordsize="0,1233" path="m8156,2135l8156,3367e" filled="f" stroked="t" strokeweight=".44273pt" strokecolor="#000000">
                <v:path arrowok="t"/>
                <v:stroke dashstyle="longDash"/>
              </v:shape>
            </v:group>
            <v:group style="position:absolute;left:8130;top:3367;width:53;height:71" coordorigin="8130,3367" coordsize="53,71">
              <v:shape style="position:absolute;left:8130;top:3367;width:53;height:71" coordorigin="8130,3367" coordsize="53,71" path="m8183,3367l8130,3367,8156,3438,8183,3367e" filled="t" fillcolor="#000000" stroked="f">
                <v:path arrowok="t"/>
                <v:fill/>
              </v:shape>
            </v:group>
            <v:group style="position:absolute;left:8130;top:3367;width:53;height:71" coordorigin="8130,3367" coordsize="53,71">
              <v:shape style="position:absolute;left:8130;top:3367;width:53;height:71" coordorigin="8130,3367" coordsize="53,71" path="m8156,3438l8183,3367,8130,3367,8156,3438xe" filled="f" stroked="t" strokeweight=".44273pt" strokecolor="#000000">
                <v:path arrowok="t"/>
              </v:shape>
            </v:group>
            <v:group style="position:absolute;left:8130;top:2064;width:53;height:71" coordorigin="8130,2064" coordsize="53,71">
              <v:shape style="position:absolute;left:8130;top:2064;width:53;height:71" coordorigin="8130,2064" coordsize="53,71" path="m8156,2064l8130,2135,8183,2135,8156,2064e" filled="t" fillcolor="#000000" stroked="f">
                <v:path arrowok="t"/>
                <v:fill/>
              </v:shape>
            </v:group>
            <v:group style="position:absolute;left:8130;top:2064;width:53;height:71" coordorigin="8130,2064" coordsize="53,71">
              <v:shape style="position:absolute;left:8130;top:2064;width:53;height:71" coordorigin="8130,2064" coordsize="53,71" path="m8156,2064l8130,2135,8183,2135,8156,2064xe" filled="f" stroked="t" strokeweight=".44273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including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generating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hierarchical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graph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xtracting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functions.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AFL-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checks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triggered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search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graph.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check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eliminates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unreachable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sults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marks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reachable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static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analyzer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search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this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function.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Finall</w:t>
      </w:r>
      <w:r>
        <w:rPr>
          <w:rFonts w:ascii="Arial" w:hAnsi="Arial" w:cs="Arial" w:eastAsia="Arial"/>
          <w:sz w:val="20"/>
          <w:szCs w:val="20"/>
          <w:spacing w:val="-12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ges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searching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result,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eliminates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duplicated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(e.g.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etc.)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9" w:right="236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086998pt;margin-top:28.365765pt;width:103.103004pt;height:119.473119pt;mso-position-horizontal-relative:page;mso-position-vertical-relative:paragraph;z-index:-139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45" w:hRule="exact"/>
                    </w:trPr>
                    <w:tc>
                      <w:tcPr>
                        <w:tcW w:w="2045" w:type="dxa"/>
                        <w:tcBorders>
                          <w:top w:val="single" w:sz="4.595120" w:space="0" w:color="7F7F7F"/>
                          <w:bottom w:val="single" w:sz="4.595120" w:space="0" w:color="7F7F7F"/>
                          <w:left w:val="single" w:sz="4.595120" w:space="0" w:color="7F7F7F"/>
                          <w:right w:val="single" w:sz="4.595120" w:space="0" w:color="7F7F7F"/>
                        </w:tcBorders>
                      </w:tcPr>
                      <w:p>
                        <w:pPr>
                          <w:spacing w:before="64" w:after="0" w:line="240" w:lineRule="auto"/>
                          <w:ind w:left="547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ELF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1"/>
                          </w:rPr>
                          <w:t>header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2045" w:type="dxa"/>
                        <w:tcBorders>
                          <w:top w:val="single" w:sz="4.595120" w:space="0" w:color="7F7F7F"/>
                          <w:bottom w:val="single" w:sz="4.595120" w:space="0" w:color="7F7F7F"/>
                          <w:left w:val="single" w:sz="4.595120" w:space="0" w:color="7F7F7F"/>
                          <w:right w:val="single" w:sz="4.595120" w:space="0" w:color="7F7F7F"/>
                        </w:tcBorders>
                      </w:tcPr>
                      <w:p>
                        <w:pPr>
                          <w:spacing w:before="64" w:after="0" w:line="240" w:lineRule="auto"/>
                          <w:ind w:left="126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ogram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header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3"/>
                          </w:rPr>
                          <w:t>table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2045" w:type="dxa"/>
                        <w:tcBorders>
                          <w:top w:val="single" w:sz="4.595120" w:space="0" w:color="7F7F7F"/>
                          <w:bottom w:val="single" w:sz="4.595120" w:space="0" w:color="7F7F7F"/>
                          <w:left w:val="single" w:sz="4.595120" w:space="0" w:color="7F7F7F"/>
                          <w:right w:val="single" w:sz="4.595120" w:space="0" w:color="7F7F7F"/>
                        </w:tcBorders>
                      </w:tcPr>
                      <w:p>
                        <w:pPr>
                          <w:spacing w:before="64" w:after="0" w:line="240" w:lineRule="auto"/>
                          <w:ind w:left="629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Section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2045" w:type="dxa"/>
                        <w:tcBorders>
                          <w:top w:val="single" w:sz="4.595120" w:space="0" w:color="7F7F7F"/>
                          <w:bottom w:val="single" w:sz="4.595120" w:space="0" w:color="7F7F7F"/>
                          <w:left w:val="single" w:sz="4.595120" w:space="0" w:color="7F7F7F"/>
                          <w:right w:val="single" w:sz="4.595120" w:space="0" w:color="7F7F7F"/>
                        </w:tcBorders>
                      </w:tcPr>
                      <w:p>
                        <w:pPr>
                          <w:spacing w:before="64" w:after="0" w:line="240" w:lineRule="auto"/>
                          <w:ind w:left="629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Section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2045" w:type="dxa"/>
                        <w:tcBorders>
                          <w:top w:val="single" w:sz="4.595120" w:space="0" w:color="7F7F7F"/>
                          <w:bottom w:val="single" w:sz="4.595120" w:space="0" w:color="7F7F7F"/>
                          <w:left w:val="single" w:sz="4.595120" w:space="0" w:color="7F7F7F"/>
                          <w:right w:val="single" w:sz="4.595120" w:space="0" w:color="7F7F7F"/>
                        </w:tcBorders>
                      </w:tcPr>
                      <w:p>
                        <w:pPr>
                          <w:spacing w:before="47" w:after="0" w:line="240" w:lineRule="auto"/>
                          <w:ind w:left="891" w:right="871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</w:rPr>
                          <w:t>…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2045" w:type="dxa"/>
                        <w:tcBorders>
                          <w:top w:val="single" w:sz="4.595120" w:space="0" w:color="7F7F7F"/>
                          <w:bottom w:val="single" w:sz="4.595120" w:space="0" w:color="7F7F7F"/>
                          <w:left w:val="single" w:sz="4.595120" w:space="0" w:color="7F7F7F"/>
                          <w:right w:val="single" w:sz="4.595120" w:space="0" w:color="7F7F7F"/>
                        </w:tcBorders>
                      </w:tcPr>
                      <w:p>
                        <w:pPr>
                          <w:spacing w:before="64" w:after="0" w:line="240" w:lineRule="auto"/>
                          <w:ind w:left="613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Section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2045" w:type="dxa"/>
                        <w:tcBorders>
                          <w:top w:val="single" w:sz="4.595120" w:space="0" w:color="7F7F7F"/>
                          <w:bottom w:val="single" w:sz="4.595120" w:space="0" w:color="7F7F7F"/>
                          <w:left w:val="single" w:sz="4.595120" w:space="0" w:color="7F7F7F"/>
                          <w:right w:val="single" w:sz="4.595120" w:space="0" w:color="7F7F7F"/>
                        </w:tcBorders>
                      </w:tcPr>
                      <w:p>
                        <w:pPr>
                          <w:spacing w:before="64" w:after="0" w:line="240" w:lineRule="auto"/>
                          <w:ind w:left="167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Section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header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3"/>
                          </w:rPr>
                          <w:t>table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C.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Binary-l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vel</w:t>
      </w:r>
      <w:r>
        <w:rPr>
          <w:rFonts w:ascii="Arial" w:hAnsi="Arial" w:cs="Arial" w:eastAsia="Arial"/>
          <w:sz w:val="20"/>
          <w:szCs w:val="20"/>
          <w:spacing w:val="3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0" w:lineRule="atLeast"/>
        <w:ind w:left="284" w:right="-20" w:firstLine="-199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23.374191pt;margin-top:-44.947441pt;width:102.241419pt;height:17.2317pt;mso-position-horizontal-relative:page;mso-position-vertical-relative:paragraph;z-index:-1393" coordorigin="2467,-899" coordsize="2045,345">
            <v:shape style="position:absolute;left:2467;top:-899;width:2045;height:345" coordorigin="2467,-899" coordsize="2045,345" path="m2467,-899l4512,-899,4512,-554,2467,-554,2467,-899e" filled="t" fillcolor="#FFFFFF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ecutable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Linkable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ormat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(ELF)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ecutable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ormat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85"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(ELF)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[25]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Unix-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binary-l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pure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information</w:t>
      </w:r>
      <w:r>
        <w:rPr>
          <w:rFonts w:ascii="Arial" w:hAnsi="Arial" w:cs="Arial" w:eastAsia="Arial"/>
          <w:sz w:val="20"/>
          <w:szCs w:val="20"/>
          <w:spacing w:val="3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as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input.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Fig-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eader</w:t>
      </w:r>
      <w:r>
        <w:rPr>
          <w:rFonts w:ascii="Arial" w:hAnsi="Arial" w:cs="Arial" w:eastAsia="Arial"/>
          <w:sz w:val="20"/>
          <w:szCs w:val="20"/>
          <w:spacing w:val="5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file,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architecture.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Besides,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eader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stores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-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eader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ab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ection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eader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ab</w:t>
      </w:r>
      <w:r>
        <w:rPr>
          <w:rFonts w:ascii="Arial" w:hAnsi="Arial" w:cs="Arial" w:eastAsia="Arial"/>
          <w:sz w:val="20"/>
          <w:szCs w:val="20"/>
          <w:spacing w:val="4"/>
          <w:w w:val="9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eader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ab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defines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run-time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entries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sections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gments,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AM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7"/>
          <w:i/>
        </w:rPr>
        <w:t>I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5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specifics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.d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namic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ection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ab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specifies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size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section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useful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linking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process.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ections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gments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actually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stored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arious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sections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defined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.text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.data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Generall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eader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ab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necessary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linking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ection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eader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ab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omittable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during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run-time.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most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compilers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tend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eep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tables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breaking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logic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compiled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space</w:t>
      </w:r>
      <w:r>
        <w:rPr>
          <w:rFonts w:ascii="Arial" w:hAnsi="Arial" w:cs="Arial" w:eastAsia="Arial"/>
          <w:sz w:val="20"/>
          <w:szCs w:val="20"/>
          <w:spacing w:val="3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sections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addresses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already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calculated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compiler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ructions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binary-l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</w:t>
      </w:r>
      <w:r>
        <w:rPr>
          <w:rFonts w:ascii="Arial" w:hAnsi="Arial" w:cs="Arial" w:eastAsia="Arial"/>
          <w:sz w:val="20"/>
          <w:szCs w:val="20"/>
          <w:spacing w:val="4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disrupt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Consequentl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xtra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space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adding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binary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replace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branch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redirects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counter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(PC)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ecuted.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replaced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after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code.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branch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added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redirect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PC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section.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Generall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performs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steps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binary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instrumentation: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0" w:after="0" w:line="249" w:lineRule="auto"/>
        <w:ind w:left="485" w:right="65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Adding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updating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ection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header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tab</w:t>
      </w:r>
      <w:r>
        <w:rPr>
          <w:rFonts w:ascii="Arial" w:hAnsi="Arial" w:cs="Arial" w:eastAsia="Arial"/>
          <w:sz w:val="20"/>
          <w:szCs w:val="20"/>
          <w:spacing w:val="4"/>
          <w:w w:val="94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85" w:right="65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Adding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5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header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tab</w:t>
      </w:r>
      <w:r>
        <w:rPr>
          <w:rFonts w:ascii="Arial" w:hAnsi="Arial" w:cs="Arial" w:eastAsia="Arial"/>
          <w:sz w:val="20"/>
          <w:szCs w:val="20"/>
          <w:spacing w:val="4"/>
          <w:w w:val="94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sure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added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loaded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memory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during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655" w:top="840" w:bottom="840" w:left="860" w:right="860"/>
          <w:pgSz w:w="12240" w:h="15840"/>
        </w:sectPr>
      </w:pPr>
      <w:rPr/>
    </w:p>
    <w:p>
      <w:pPr>
        <w:spacing w:before="35" w:after="0" w:line="240" w:lineRule="auto"/>
        <w:ind w:left="560" w:right="435"/>
        <w:jc w:val="center"/>
        <w:tabs>
          <w:tab w:pos="29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v:group style="position:absolute;margin-left:64.080002pt;margin-top:-5.400835pt;width:102.96pt;height:.1pt;mso-position-horizontal-relative:page;mso-position-vertical-relative:paragraph;z-index:-1390" coordorigin="1282,-108" coordsize="2059,2">
            <v:shape style="position:absolute;left:1282;top:-108;width:2059;height:2" coordorigin="1282,-108" coordsize="2059,0" path="m1282,-108l3341,-108e" filled="f" stroked="t" strokeweight=".36pt" strokecolor="#000000">
              <v:path arrowok="t"/>
            </v:shape>
          </v:group>
          <w10:wrap type="none"/>
        </w:pict>
      </w:r>
      <w:r>
        <w:rPr/>
        <w:pict>
          <v:group style="position:absolute;margin-left:182.160004pt;margin-top:-5.400835pt;width:102.6pt;height:.1pt;mso-position-horizontal-relative:page;mso-position-vertical-relative:paragraph;z-index:-1389" coordorigin="3643,-108" coordsize="2052,2">
            <v:shape style="position:absolute;left:3643;top:-108;width:2052;height:2" coordorigin="3643,-108" coordsize="2052,0" path="m3643,-108l5695,-108e" filled="f" stroked="t" strokeweight=".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87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8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executable/library</w:t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85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85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99"/>
        </w:rPr>
        <w:t>executable/library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179.279999pt;margin-top:0pt;width:107.639998pt;height:235.44pt;mso-position-horizontal-relative:page;mso-position-vertical-relative:paragraph;z-index:-1391" type="#_x0000_t75">
            <v:imagedata r:id="rId6" o:title=""/>
          </v:shape>
        </w:pict>
      </w:r>
      <w:r>
        <w:rPr/>
        <w:pict>
          <v:shape style="width:60.839999pt;height:109.44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9" w:right="420"/>
        <w:jc w:val="center"/>
        <w:tabs>
          <w:tab w:pos="28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v:group style="position:absolute;margin-left:64.080002pt;margin-top:-3.91087pt;width:102.96pt;height:.1pt;mso-position-horizontal-relative:page;mso-position-vertical-relative:paragraph;z-index:-1388" coordorigin="1282,-78" coordsize="2059,2">
            <v:shape style="position:absolute;left:1282;top:-78;width:2059;height:2" coordorigin="1282,-78" coordsize="2059,0" path="m1282,-78l3341,-78e" filled="f" stroked="t" strokeweight=".36pt" strokecolor="#000000">
              <v:path arrowok="t"/>
            </v:shape>
          </v:group>
          <w10:wrap type="none"/>
        </w:pict>
      </w:r>
      <w:r>
        <w:rPr/>
        <w:pict>
          <v:group style="position:absolute;margin-left:182.160004pt;margin-top:-3.91087pt;width:102.6pt;height:.1pt;mso-position-horizontal-relative:page;mso-position-vertical-relative:paragraph;z-index:-1387" coordorigin="3643,-78" coordsize="2052,2">
            <v:shape style="position:absolute;left:3643;top:-78;width:2052;height:2" coordorigin="3643,-78" coordsize="2052,0" path="m3643,-78l5695,-78e" filled="f" stroked="t" strokeweight=".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93"/>
        </w:rPr>
        <w:t>Original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(b)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93"/>
        </w:rPr>
        <w:t>Instrument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07" w:right="982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Binary-l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8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>V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>    </w:t>
      </w:r>
      <w:r>
        <w:rPr>
          <w:rFonts w:ascii="Arial" w:hAnsi="Arial" w:cs="Arial" w:eastAsia="Arial"/>
          <w:sz w:val="12"/>
          <w:szCs w:val="12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ntation.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4" w:right="-51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placin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instru­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6" w:after="0" w:line="240" w:lineRule="auto"/>
        <w:ind w:left="609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data.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119" w:right="-51" w:firstLine="202"/>
        <w:jc w:val="left"/>
        <w:tabs>
          <w:tab w:pos="2420" w:val="left"/>
          <w:tab w:pos="2740" w:val="left"/>
          <w:tab w:pos="2940" w:val="left"/>
          <w:tab w:pos="43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8"/>
          <w:szCs w:val="18"/>
          <w:color w:val="080808"/>
          <w:spacing w:val="0"/>
          <w:w w:val="100"/>
        </w:rPr>
        <w:t>1)</w:t>
      </w:r>
      <w:r>
        <w:rPr>
          <w:rFonts w:ascii="Arial" w:hAnsi="Arial" w:cs="Arial" w:eastAsia="Arial"/>
          <w:sz w:val="18"/>
          <w:szCs w:val="18"/>
          <w:color w:val="08080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Addin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Sections: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7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color w:val="080808"/>
          <w:spacing w:val="0"/>
          <w:w w:val="145"/>
        </w:rPr>
        <w:t>ak:</w:t>
      </w:r>
      <w:r>
        <w:rPr>
          <w:rFonts w:ascii="SimSun-ExtB" w:hAnsi="SimSun-ExtB" w:cs="SimSun-ExtB" w:eastAsia="SimSun-ExtB"/>
          <w:sz w:val="11"/>
          <w:szCs w:val="11"/>
          <w:color w:val="080808"/>
          <w:spacing w:val="26"/>
          <w:w w:val="14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6"/>
        </w:rPr>
        <w:t>add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binar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quite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straightforward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calculat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ngt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addres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siz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32"/>
        </w:rPr>
        <w:t>nw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3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3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directl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anwhil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7"/>
          <w:w w:val="120"/>
        </w:rPr>
        <w:t>n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20"/>
        </w:rPr>
        <w:t>W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6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ntη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Sectio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11"/>
          <w:w w:val="11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3"/>
          <w:w w:val="111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"/>
          <w:w w:val="11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4"/>
          <w:i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4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cif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offset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Moreover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xpan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113"/>
          <w:i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-3"/>
          <w:w w:val="113"/>
        </w:rPr>
        <w:t>ε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13"/>
          <w:i/>
        </w:rPr>
        <w:t>ctío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13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9"/>
          <w:w w:val="11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fore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incr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siz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9"/>
        </w:rPr>
        <w:t>ofth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2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78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78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7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8"/>
          <w:w w:val="7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ds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modifie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accordingly.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3" w:after="0" w:line="261" w:lineRule="auto"/>
        <w:ind w:left="119" w:right="-53" w:firstLine="202"/>
        <w:jc w:val="left"/>
        <w:tabs>
          <w:tab w:pos="1700" w:val="left"/>
          <w:tab w:pos="2380" w:val="left"/>
          <w:tab w:pos="32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6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2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thing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complicate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instrumentatio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reli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mbl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6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2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siz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8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2"/>
        </w:rPr>
        <w:t>mbler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sectio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layout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lativ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offset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stub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fore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assembl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carmot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corr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2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1"/>
        </w:rPr>
        <w:t>How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2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</w:rPr>
        <w:t>V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</w:rPr>
        <w:t>    </w:t>
      </w:r>
      <w:r>
        <w:rPr>
          <w:rFonts w:ascii="Arial" w:hAnsi="Arial" w:cs="Arial" w:eastAsia="Arial"/>
          <w:sz w:val="13"/>
          <w:szCs w:val="13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pend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lengt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3"/>
          <w:w w:val="10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whic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6"/>
        </w:rPr>
        <w:t>only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26" w:lineRule="exact"/>
        <w:ind w:left="84" w:right="-41"/>
        <w:jc w:val="center"/>
        <w:tabs>
          <w:tab w:pos="45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assembl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19"/>
          <w:w w:val="103"/>
        </w:rPr>
        <w:t>e</w:t>
      </w:r>
      <w:r>
        <w:rPr>
          <w:rFonts w:ascii="SimSun-ExtB" w:hAnsi="SimSun-ExtB" w:cs="SimSun-ExtB" w:eastAsia="SimSun-ExtB"/>
          <w:sz w:val="19"/>
          <w:szCs w:val="19"/>
          <w:color w:val="080808"/>
          <w:spacing w:val="0"/>
          <w:w w:val="81"/>
        </w:rPr>
        <w:t>r.</w:t>
      </w:r>
      <w:r>
        <w:rPr>
          <w:rFonts w:ascii="SimSun-ExtB" w:hAnsi="SimSun-ExtB" w:cs="SimSun-ExtB" w:eastAsia="SimSun-ExtB"/>
          <w:sz w:val="19"/>
          <w:szCs w:val="19"/>
          <w:color w:val="080808"/>
          <w:spacing w:val="-46"/>
          <w:w w:val="100"/>
        </w:rPr>
        <w:t> 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0"/>
          <w:w w:val="100"/>
        </w:rPr>
        <w:t>In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words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adlock.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41" w:after="0" w:line="230" w:lineRule="exact"/>
        <w:ind w:left="119" w:right="-46" w:firstLine="202"/>
        <w:jc w:val="left"/>
        <w:tabs>
          <w:tab w:pos="29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adlock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solutio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assembl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passes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0"/>
          <w:w w:val="91"/>
        </w:rPr>
        <w:t>In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pas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3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assum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addres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original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4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assembl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calcula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7.220001pt;margin-top:-71.230827pt;width:178.38pt;height:66.42pt;mso-position-horizontal-relative:page;mso-position-vertical-relative:paragraph;z-index:-138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857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single" w:sz="2.88" w:space="0" w:color="000000"/>
                        </w:tcBorders>
                      </w:tcPr>
                      <w:p>
                        <w:pPr>
                          <w:spacing w:before="0" w:after="0" w:line="163" w:lineRule="exact"/>
                          <w:ind w:left="13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Section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63" w:lineRule="exact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3"/>
                            <w:szCs w:val="13"/>
                            <w:color w:val="080808"/>
                            <w:spacing w:val="0"/>
                            <w:w w:val="150"/>
                            <w:position w:val="1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3"/>
                            <w:szCs w:val="13"/>
                            <w:color w:val="080808"/>
                            <w:spacing w:val="-1"/>
                            <w:w w:val="15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Sιription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857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single" w:sz="2.8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5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int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-5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color w:val="080808"/>
                            <w:spacing w:val="0"/>
                            <w:w w:val="100"/>
                            <w:position w:val="1"/>
                          </w:rPr>
                          <w:t>rp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6" w:lineRule="exact"/>
                          <w:ind w:left="122" w:right="-2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Absolute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28"/>
                            <w:w w:val="82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pat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16"/>
                            <w:w w:val="82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1F1F1F"/>
                            <w:spacing w:val="0"/>
                            <w:w w:val="82"/>
                            <w:position w:val="1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1F1F1F"/>
                            <w:spacing w:val="24"/>
                            <w:w w:val="82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47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4"/>
                            <w:position w:val="1"/>
                          </w:rPr>
                          <w:t>loa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3"/>
                            <w:w w:val="84"/>
                            <w:position w:val="1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3"/>
                            <w:szCs w:val="13"/>
                            <w:color w:val="080808"/>
                            <w:spacing w:val="0"/>
                            <w:w w:val="157"/>
                            <w:position w:val="1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3"/>
                            <w:szCs w:val="13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857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single" w:sz="2.8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3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.not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6" w:lineRule="exact"/>
                          <w:ind w:left="1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w w:val="82"/>
                            <w:position w:val="1"/>
                          </w:rPr>
                          <w:t>Additio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8"/>
                            <w:w w:val="83"/>
                            <w:position w:val="1"/>
                          </w:rPr>
                          <w:t>n</w:t>
                        </w:r>
                        <w:r>
                          <w:rPr>
                            <w:rFonts w:ascii="SimSun-ExtB" w:hAnsi="SimSun-ExtB" w:cs="SimSun-ExtB" w:eastAsia="SimSun-ExtB"/>
                            <w:sz w:val="16"/>
                            <w:szCs w:val="16"/>
                            <w:color w:val="080808"/>
                            <w:spacing w:val="0"/>
                            <w:w w:val="79"/>
                            <w:position w:val="1"/>
                          </w:rPr>
                          <w:t>a1</w:t>
                        </w:r>
                        <w:r>
                          <w:rPr>
                            <w:rFonts w:ascii="SimSun-ExtB" w:hAnsi="SimSun-ExtB" w:cs="SimSun-ExtB" w:eastAsia="SimSun-ExtB"/>
                            <w:sz w:val="16"/>
                            <w:szCs w:val="16"/>
                            <w:color w:val="080808"/>
                            <w:spacing w:val="-47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informatio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36"/>
                            <w:w w:val="82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about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18"/>
                            <w:w w:val="82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th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7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ELF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857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single" w:sz="2.8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5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hash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6" w:lineRule="exact"/>
                          <w:ind w:left="1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Symbol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37"/>
                            <w:w w:val="82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has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2"/>
                            <w:position w:val="1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3"/>
                            <w:w w:val="82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table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857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single" w:sz="2.8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5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1F1F1F"/>
                            <w:spacing w:val="0"/>
                            <w:w w:val="100"/>
                            <w:position w:val="1"/>
                          </w:rPr>
                          <w:t>gnu.hash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6" w:lineRule="exact"/>
                          <w:ind w:left="1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color w:val="080808"/>
                            <w:spacing w:val="0"/>
                            <w:w w:val="100"/>
                            <w:position w:val="1"/>
                          </w:rPr>
                          <w:t>GNU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color w:val="080808"/>
                            <w:spacing w:val="0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color w:val="080808"/>
                            <w:spacing w:val="4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styl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35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symbol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13"/>
                            <w:w w:val="83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has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13"/>
                            <w:w w:val="83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ta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5"/>
                            <w:w w:val="84"/>
                            <w:position w:val="1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91"/>
                            <w:position w:val="1"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857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single" w:sz="2.8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5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dynsym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.88" w:space="0" w:color="000000"/>
                          <w:bottom w:val="single" w:sz="2.88" w:space="0" w:color="000000"/>
                          <w:left w:val="single" w:sz="2.8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6" w:lineRule="exact"/>
                          <w:ind w:left="1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5"/>
                            <w:position w:val="1"/>
                          </w:rPr>
                          <w:t>Symbol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3"/>
                            <w:w w:val="85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table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857" w:type="dxa"/>
                        <w:tcBorders>
                          <w:top w:val="single" w:sz="2.88" w:space="0" w:color="000000"/>
                          <w:bottom w:val="nil" w:sz="6" w:space="0" w:color="auto"/>
                          <w:left w:val="single" w:sz="2.88" w:space="0" w:color="000000"/>
                          <w:right w:val="single" w:sz="2.8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5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dynstr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.88" w:space="0" w:color="000000"/>
                          <w:bottom w:val="nil" w:sz="6" w:space="0" w:color="auto"/>
                          <w:left w:val="single" w:sz="2.8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6" w:lineRule="exact"/>
                          <w:ind w:left="1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5"/>
                            <w:position w:val="1"/>
                          </w:rPr>
                          <w:t>String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5"/>
                            <w:position w:val="1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12"/>
                            <w:w w:val="85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100"/>
                            <w:position w:val="1"/>
                          </w:rPr>
                          <w:t>us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-1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18"/>
                            <w:w w:val="83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by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19"/>
                            <w:w w:val="83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80808"/>
                            <w:spacing w:val="0"/>
                            <w:w w:val="83"/>
                            <w:position w:val="1"/>
                          </w:rPr>
                          <w:t>.dynsym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ars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0"/>
          <w:w w:val="104"/>
        </w:rPr>
        <w:t>after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7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0"/>
          <w:i/>
        </w:rPr>
        <w:t>Prog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10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αm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7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i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binar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program.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9" w:lineRule="auto"/>
        <w:ind w:left="7" w:right="50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lengt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instrument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0"/>
          <w:w w:val="91"/>
        </w:rPr>
        <w:t>In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-27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size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determin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pas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umentation.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61" w:lineRule="auto"/>
        <w:ind w:left="14" w:right="52" w:firstLine="187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2"/>
        </w:rPr>
        <w:t>Updatin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2"/>
        </w:rPr>
        <w:t>Program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2"/>
        </w:rPr>
        <w:t>Heade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Table: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static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binar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Therefore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instru­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load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2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simpl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program.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7" w:after="0" w:line="259" w:lineRule="auto"/>
        <w:ind w:right="63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entrie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to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specif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permissio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segment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and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memor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shoul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loade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to.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4" w:after="0" w:line="253" w:lineRule="auto"/>
        <w:ind w:left="-20" w:right="87" w:firstLine="187"/>
        <w:jc w:val="right"/>
        <w:tabs>
          <w:tab w:pos="840" w:val="left"/>
          <w:tab w:pos="1060" w:val="left"/>
          <w:tab w:pos="41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Unlik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Sectío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3"/>
          <w:w w:val="11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4"/>
          <w:w w:val="100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11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locat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(shown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xpanding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Progra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37"/>
          <w:w w:val="11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vitabl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erase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30" w:lineRule="exact"/>
        <w:ind w:left="166" w:right="64"/>
        <w:jc w:val="center"/>
        <w:tabs>
          <w:tab w:pos="4240" w:val="left"/>
          <w:tab w:pos="47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aft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11"/>
          <w:w w:val="117"/>
        </w:rPr>
        <w:t>i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0"/>
          <w:w w:val="70"/>
        </w:rPr>
        <w:t>t.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avoi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confiict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6"/>
        </w:rPr>
        <w:t>up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258" w:lineRule="auto"/>
        <w:ind w:right="90" w:firstLine="14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solutions: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Movin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Progra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3"/>
          <w:w w:val="11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3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Movin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come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af­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1"/>
          <w:i/>
        </w:rPr>
        <w:t>Prog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11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αm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8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i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backwards.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Unfortunatel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8"/>
          <w:w w:val="104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1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solutio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infeasible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caus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Linu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kemel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258" w:lineRule="auto"/>
        <w:ind w:right="49" w:firstLine="14"/>
        <w:jc w:val="left"/>
        <w:tabs>
          <w:tab w:pos="48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assume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0"/>
          <w:i/>
        </w:rPr>
        <w:t>Prog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10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αm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7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come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imm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2"/>
        </w:rPr>
        <w:t>diately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aft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words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failur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rum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instrument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mov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Progra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2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3"/>
          <w:w w:val="11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lsewhere.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color w:val="080808"/>
          <w:spacing w:val="0"/>
          <w:w w:val="160"/>
        </w:rPr>
        <w:t>"WI</w:t>
      </w:r>
      <w:r>
        <w:rPr>
          <w:rFonts w:ascii="SimSun-ExtB" w:hAnsi="SimSun-ExtB" w:cs="SimSun-ExtB" w:eastAsia="SimSun-ExtB"/>
          <w:sz w:val="11"/>
          <w:szCs w:val="11"/>
          <w:color w:val="080808"/>
          <w:spacing w:val="8"/>
          <w:w w:val="16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9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4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analyze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bi­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narie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collecte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dozen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:vic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firmw</w:t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7"/>
        </w:rPr>
        <w:t>s.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certai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typ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I)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immediat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1"/>
          <w:i/>
        </w:rPr>
        <w:t>Prog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11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αm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4"/>
          <w:w w:val="100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-4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i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9"/>
        </w:rPr>
        <w:t>se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locatio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0"/>
          <w:i/>
        </w:rPr>
        <w:t>Prog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10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αm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3"/>
          <w:i/>
        </w:rPr>
        <w:t>.d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3"/>
          <w:w w:val="113"/>
          <w:i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3"/>
        </w:rPr>
        <w:t>η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7"/>
          <w:w w:val="113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3"/>
          <w:i/>
        </w:rPr>
        <w:t>mic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34"/>
          <w:w w:val="113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6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6"/>
        </w:rPr>
        <w:t>can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7" w:after="0" w:line="240" w:lineRule="auto"/>
        <w:ind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simpl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modifyin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pointer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accordingly.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51" w:after="0" w:line="226" w:lineRule="auto"/>
        <w:ind w:right="48" w:firstLine="202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moving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ctions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asily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ex­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pand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0"/>
          <w:i/>
        </w:rPr>
        <w:t>Prog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10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αm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2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1F1F1F"/>
          <w:spacing w:val="-3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i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en­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tries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4"/>
        </w:rPr>
        <w:t>confii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12"/>
          <w:w w:val="104"/>
        </w:rPr>
        <w:t>c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0"/>
          <w:w w:val="70"/>
        </w:rPr>
        <w:t>t.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6"/>
        </w:rPr>
        <w:t>sec­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8" w:after="0" w:line="252" w:lineRule="auto"/>
        <w:ind w:right="60"/>
        <w:jc w:val="left"/>
        <w:tabs>
          <w:tab w:pos="1220" w:val="left"/>
          <w:tab w:pos="2340" w:val="left"/>
          <w:tab w:pos="2900" w:val="left"/>
          <w:tab w:pos="3000" w:val="left"/>
          <w:tab w:pos="3260" w:val="left"/>
          <w:tab w:pos="3960" w:val="left"/>
          <w:tab w:pos="4300" w:val="left"/>
          <w:tab w:pos="47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84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mov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271"/>
        </w:rPr>
        <w:t>η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sponding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5"/>
          <w:i/>
        </w:rPr>
        <w:t>PT_LOAD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ntry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0"/>
          <w:i/>
        </w:rPr>
        <w:t>Prog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10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αm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"/>
          <w:w w:val="10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ble.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6"/>
        </w:rPr>
        <w:t>side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4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grante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7"/>
        </w:rPr>
        <w:t>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rmission: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9"/>
          <w:i/>
        </w:rPr>
        <w:t>READ_ONL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33"/>
          <w:w w:val="119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9"/>
          <w:i/>
        </w:rPr>
        <w:t>READ_WRITE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49"/>
          <w:w w:val="119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9"/>
        </w:rPr>
        <w:t>and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3"/>
          <w:i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6"/>
          <w:w w:val="113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3"/>
          <w:i/>
        </w:rPr>
        <w:t>_EX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30"/>
          <w:w w:val="11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3"/>
          <w:i/>
        </w:rPr>
        <w:t>ECU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3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22"/>
          <w:w w:val="11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36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refi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1"/>
          <w:i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1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ntri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0"/>
        </w:rPr>
        <w:t>s.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68" w:lineRule="auto"/>
        <w:ind w:left="14" w:right="54" w:firstLine="187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5"/>
        </w:rPr>
        <w:t>Wrappin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14"/>
          <w:w w:val="1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5"/>
        </w:rPr>
        <w:t>Original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5"/>
        </w:rPr>
        <w:t>Instruction: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ntatio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plac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7" w:lineRule="exact"/>
        <w:ind w:left="1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10"/>
          <w:w w:val="100"/>
          <w:i/>
        </w:rPr>
        <w:t>s</w:t>
      </w:r>
      <w:r>
        <w:rPr>
          <w:rFonts w:ascii="SimSun-ExtB" w:hAnsi="SimSun-ExtB" w:cs="SimSun-ExtB" w:eastAsia="SimSun-ExtB"/>
          <w:sz w:val="21"/>
          <w:szCs w:val="21"/>
          <w:color w:val="080808"/>
          <w:spacing w:val="0"/>
          <w:w w:val="100"/>
        </w:rPr>
        <w:t>t</w:t>
      </w:r>
      <w:r>
        <w:rPr>
          <w:rFonts w:ascii="SimSun-ExtB" w:hAnsi="SimSun-ExtB" w:cs="SimSun-ExtB" w:eastAsia="SimSun-ExtB"/>
          <w:sz w:val="21"/>
          <w:szCs w:val="21"/>
          <w:color w:val="080808"/>
          <w:spacing w:val="10"/>
          <w:w w:val="100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target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6" w:after="0" w:line="227" w:lineRule="auto"/>
        <w:ind w:left="14" w:right="43" w:firstLine="-14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branc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thu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12"/>
          <w:w w:val="119"/>
        </w:rPr>
        <w:t>h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19"/>
        </w:rPr>
        <w:t>X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19"/>
        </w:rPr>
        <w:t>      </w:t>
      </w:r>
      <w:r>
        <w:rPr>
          <w:rFonts w:ascii="Arial" w:hAnsi="Arial" w:cs="Arial" w:eastAsia="Arial"/>
          <w:sz w:val="12"/>
          <w:szCs w:val="12"/>
          <w:color w:val="080808"/>
          <w:spacing w:val="31"/>
          <w:w w:val="11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cutio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newly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adde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0"/>
          <w:w w:val="100"/>
        </w:rPr>
        <w:t> 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0"/>
          <w:w w:val="100"/>
        </w:rPr>
        <w:t>I</w:t>
      </w:r>
      <w:r>
        <w:rPr>
          <w:rFonts w:ascii="SimSun-ExtB" w:hAnsi="SimSun-ExtB" w:cs="SimSun-ExtB" w:eastAsia="SimSun-ExtB"/>
          <w:sz w:val="20"/>
          <w:szCs w:val="20"/>
          <w:color w:val="080808"/>
          <w:spacing w:val="-15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strum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nted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   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25"/>
          <w:i/>
        </w:rPr>
        <w:t>ín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-4"/>
          <w:w w:val="126"/>
          <w:i/>
        </w:rPr>
        <w:t>s</w:t>
      </w:r>
      <w:r>
        <w:rPr>
          <w:rFonts w:ascii="SimSun-ExtB" w:hAnsi="SimSun-ExtB" w:cs="SimSun-ExtB" w:eastAsia="SimSun-ExtB"/>
          <w:sz w:val="21"/>
          <w:szCs w:val="21"/>
          <w:color w:val="080808"/>
          <w:spacing w:val="0"/>
          <w:w w:val="88"/>
        </w:rPr>
        <w:t>t</w:t>
      </w:r>
      <w:r>
        <w:rPr>
          <w:rFonts w:ascii="SimSun-ExtB" w:hAnsi="SimSun-ExtB" w:cs="SimSun-ExtB" w:eastAsia="SimSun-ExtB"/>
          <w:sz w:val="21"/>
          <w:szCs w:val="21"/>
          <w:color w:val="080808"/>
          <w:spacing w:val="10"/>
          <w:w w:val="88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4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80808"/>
          <w:spacing w:val="0"/>
          <w:w w:val="114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anothe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branc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sequentiall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inserted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1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5"/>
        </w:rPr>
        <w:t>section.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5157" w:space="218"/>
            <w:col w:w="5145"/>
          </w:cols>
        </w:sectPr>
      </w:pPr>
      <w:rPr/>
    </w:p>
    <w:p>
      <w:pPr>
        <w:spacing w:before="7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instrumentation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could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CISC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architecture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x86),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lengths.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replacing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erwrite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subsequent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ortunatel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RISC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architecture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MIPS,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etc.)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instruction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length.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resul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easily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replaced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branch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touching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comes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major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challenge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guarantee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successful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5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(See</w:t>
      </w:r>
      <w:r>
        <w:rPr>
          <w:rFonts w:ascii="Arial" w:hAnsi="Arial" w:cs="Arial" w:eastAsia="Arial"/>
          <w:sz w:val="20"/>
          <w:szCs w:val="20"/>
          <w:spacing w:val="4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3)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maintains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gisters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addresses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program.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Specificall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backs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gisters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alues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end.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addresses,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instrumented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unused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addresses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stack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oid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potential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conflicts.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Besides,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counter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(PC)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aries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PC-related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locations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(e.g.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gure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disrupt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thus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errors.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eliminate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types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ferent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relationship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PC.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type,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wrap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T1: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PC-independent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instruction.</w:t>
      </w:r>
      <w:r>
        <w:rPr>
          <w:rFonts w:ascii="Arial" w:hAnsi="Arial" w:cs="Arial" w:eastAsia="Arial"/>
          <w:sz w:val="20"/>
          <w:szCs w:val="20"/>
          <w:spacing w:val="34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completely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independent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PC.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ords,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related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T2:</w:t>
      </w:r>
      <w:r>
        <w:rPr>
          <w:rFonts w:ascii="Arial" w:hAnsi="Arial" w:cs="Arial" w:eastAsia="Arial"/>
          <w:sz w:val="20"/>
          <w:szCs w:val="20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PC-dependent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branch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instruction.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branch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7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3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set)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PC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determine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destination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address.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fset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relat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PC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indicate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destination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address.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T3: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PC</w:t>
      </w:r>
      <w:r>
        <w:rPr>
          <w:rFonts w:ascii="Arial" w:hAnsi="Arial" w:cs="Arial" w:eastAsia="Arial"/>
          <w:sz w:val="20"/>
          <w:szCs w:val="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ead-only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instruction.</w:t>
      </w:r>
      <w:r>
        <w:rPr>
          <w:rFonts w:ascii="Arial" w:hAnsi="Arial" w:cs="Arial" w:eastAsia="Arial"/>
          <w:sz w:val="20"/>
          <w:szCs w:val="20"/>
          <w:spacing w:val="3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PC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one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their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operands,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either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gister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load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relat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fset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current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9" w:right="-7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T4:</w:t>
      </w:r>
      <w:r>
        <w:rPr>
          <w:rFonts w:ascii="Arial" w:hAnsi="Arial" w:cs="Arial" w:eastAsia="Arial"/>
          <w:sz w:val="20"/>
          <w:szCs w:val="20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PC</w:t>
      </w:r>
      <w:r>
        <w:rPr>
          <w:rFonts w:ascii="Arial" w:hAnsi="Arial" w:cs="Arial" w:eastAsia="Arial"/>
          <w:sz w:val="20"/>
          <w:szCs w:val="20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ead-only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0"/>
          <w:szCs w:val="20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stack</w:t>
      </w:r>
      <w:r>
        <w:rPr>
          <w:rFonts w:ascii="Arial" w:hAnsi="Arial" w:cs="Arial" w:eastAsia="Arial"/>
          <w:sz w:val="20"/>
          <w:szCs w:val="20"/>
          <w:spacing w:val="3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operation.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52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nstructions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41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operand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orks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just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T3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xcept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T5:</w:t>
      </w:r>
      <w:r>
        <w:rPr>
          <w:rFonts w:ascii="Arial" w:hAnsi="Arial" w:cs="Arial" w:eastAsia="Arial"/>
          <w:sz w:val="20"/>
          <w:szCs w:val="20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PC</w:t>
      </w:r>
      <w:r>
        <w:rPr>
          <w:rFonts w:ascii="Arial" w:hAnsi="Arial" w:cs="Arial" w:eastAsia="Arial"/>
          <w:sz w:val="20"/>
          <w:szCs w:val="20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ead-write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struction.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related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Wrap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Solution.</w:t>
      </w:r>
      <w:r>
        <w:rPr>
          <w:rFonts w:ascii="Arial" w:hAnsi="Arial" w:cs="Arial" w:eastAsia="Arial"/>
          <w:sz w:val="20"/>
          <w:szCs w:val="20"/>
          <w:spacing w:val="2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ruction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T5),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wrap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(S1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S5)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eliminate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caused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positions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S1.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PC-independent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instruction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(T1),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their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by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ving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location.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branch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left="400" w:right="65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S2.</w:t>
      </w:r>
      <w:r>
        <w:rPr>
          <w:rFonts w:ascii="Arial" w:hAnsi="Arial" w:cs="Arial" w:eastAsia="Arial"/>
          <w:sz w:val="20"/>
          <w:szCs w:val="20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PC-dependent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branch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(T2),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destination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determined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destination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easily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obtained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disassembling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branch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branch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independent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therefore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does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specific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wrap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00" w:right="65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S3.</w:t>
      </w:r>
      <w:r>
        <w:rPr>
          <w:rFonts w:ascii="Arial" w:hAnsi="Arial" w:cs="Arial" w:eastAsia="Arial"/>
          <w:sz w:val="20"/>
          <w:szCs w:val="2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PC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read-only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(T3),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used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gister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original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alue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Secondly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PC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(e.g.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7"/>
          <w:i/>
        </w:rPr>
        <w:t>I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3(a))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using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disassembler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replace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occurrence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gister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position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(e.g.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7"/>
          <w:i/>
        </w:rPr>
        <w:t>I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t</w:t>
      </w:r>
      <w:r>
        <w:rPr>
          <w:rFonts w:ascii="Arial" w:hAnsi="Arial" w:cs="Arial" w:eastAsia="Arial"/>
          <w:sz w:val="20"/>
          <w:szCs w:val="20"/>
          <w:spacing w:val="41"/>
          <w:w w:val="106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106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3(b)).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ered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5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00" w:right="65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S4.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stack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S3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conflict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situation.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Empiricall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T4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push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gisters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(including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gister)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stack.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S3,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coordinate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stack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gisters.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behind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oid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conflict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allocation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pushing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PC.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(S4)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steps: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unused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gister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Push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backup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Push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PC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top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last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push.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stack.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Push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gisters.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00" w:right="65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S5.</w:t>
      </w:r>
      <w:r>
        <w:rPr>
          <w:rFonts w:ascii="Arial" w:hAnsi="Arial" w:cs="Arial" w:eastAsia="Arial"/>
          <w:sz w:val="20"/>
          <w:szCs w:val="20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PC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read-write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(T5),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S4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lead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T5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redirects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else.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redirection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chance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3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stack,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thus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disrupts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problems,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guarantee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redirect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happens.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(S5)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steps: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unused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gister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5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push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5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stack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backup.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0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eplace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occurrence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gister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4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destination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redirection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written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after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Push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stack.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twice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5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redirection.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8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wrap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listed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e,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successfully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applied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Examples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wrap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I</w:t>
      </w:r>
      <w:r>
        <w:rPr>
          <w:rFonts w:ascii="Arial" w:hAnsi="Arial" w:cs="Arial" w:eastAsia="Arial"/>
          <w:sz w:val="20"/>
          <w:szCs w:val="20"/>
          <w:spacing w:val="-20"/>
          <w:w w:val="11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-D.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4)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Library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Instrumentation: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cutable,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common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55" w:top="920" w:bottom="840" w:left="860" w:right="860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7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oft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implements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features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libraries,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necessary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binary-l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support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Otherwise,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track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paths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significantly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reduces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eness.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librari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ecutables.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challenges.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libraries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position-independent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(PIC)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[26]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achi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dynamic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loading,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ecutables.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support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enabled,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base</w:t>
      </w:r>
      <w:r>
        <w:rPr>
          <w:rFonts w:ascii="Arial" w:hAnsi="Arial" w:cs="Arial" w:eastAsia="Arial"/>
          <w:sz w:val="20"/>
          <w:szCs w:val="20"/>
          <w:spacing w:val="4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address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shared</w:t>
      </w:r>
      <w:r>
        <w:rPr>
          <w:rFonts w:ascii="Arial" w:hAnsi="Arial" w:cs="Arial" w:eastAsia="Arial"/>
          <w:sz w:val="20"/>
          <w:szCs w:val="20"/>
          <w:spacing w:val="3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termined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after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loaded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address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relocation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needs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once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base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address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determined.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relocation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careful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consideration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during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mentation.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address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challenges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approach.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Fuzzing</w:t>
      </w:r>
      <w:r>
        <w:rPr>
          <w:rFonts w:ascii="Arial" w:hAnsi="Arial" w:cs="Arial" w:eastAsia="Arial"/>
          <w:sz w:val="20"/>
          <w:szCs w:val="20"/>
          <w:spacing w:val="28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Initialization.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quires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instrument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piece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ginning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ization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purpose.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  <w:i/>
        </w:rPr>
        <w:t>.init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9"/>
          <w:i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initialization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  <w:i/>
        </w:rPr>
        <w:t>.init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9"/>
          <w:i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specifies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ginning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ecution.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result,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instrumenting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  <w:i/>
        </w:rPr>
        <w:t>.init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9"/>
          <w:i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96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successfully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fuzzing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initialization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shared</w:t>
      </w:r>
      <w:r>
        <w:rPr>
          <w:rFonts w:ascii="Arial" w:hAnsi="Arial" w:cs="Arial" w:eastAsia="Arial"/>
          <w:sz w:val="20"/>
          <w:szCs w:val="20"/>
          <w:spacing w:val="4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Relocation.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compiled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vitably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relocation.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Specificall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relocation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consideration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situations: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modifying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sections.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sections.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added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situation,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  <w:i/>
        </w:rPr>
        <w:t>.init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9"/>
          <w:i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modify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instrumentation,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perform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relocation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  <w:i/>
        </w:rPr>
        <w:t>.init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23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9"/>
          <w:i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ay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situation,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places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instructions,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relocation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relocation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added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situation,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symbols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occur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during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instrumentation,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locations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bols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referenced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piece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relocation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symbol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occurrence.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resolving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relocation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issue,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track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erage-based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process,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which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viously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increases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70" w:after="0" w:line="240" w:lineRule="auto"/>
        <w:ind w:left="-35" w:right="2325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D.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Fuzzing</w:t>
      </w:r>
      <w:r>
        <w:rPr>
          <w:rFonts w:ascii="Arial" w:hAnsi="Arial" w:cs="Arial" w:eastAsia="Arial"/>
          <w:sz w:val="20"/>
          <w:szCs w:val="2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Network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Daemons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fuzzers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(e.g.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parser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program)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I/O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streams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command-line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program).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according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erage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ected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during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hings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ideally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fulfil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connect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vity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ferent</w:t>
      </w:r>
      <w:r>
        <w:rPr>
          <w:rFonts w:ascii="Arial" w:hAnsi="Arial" w:cs="Arial" w:eastAsia="Arial"/>
          <w:sz w:val="20"/>
          <w:szCs w:val="20"/>
          <w:spacing w:val="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“things”,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daemons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most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dominant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reading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I/O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streams,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listen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certain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interact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clients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vices.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major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challenge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approach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ficient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redirection.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easily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transparent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prox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client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daemon.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starts,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inside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triggered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proxy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notified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input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generated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fuzze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antages,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does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modification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daemon,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easy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fuzzing.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daemon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certain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eral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milliseconds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apparently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unacceptable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uzzing.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Consequentl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proxy-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approach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infeasible.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major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erhead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comes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operations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manipulated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performs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ficient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direction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hooking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et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APIs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map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I/O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stream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successfully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oided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redirection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tremendously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ed.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approach,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specify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po</w:t>
      </w:r>
      <w:r>
        <w:rPr>
          <w:rFonts w:ascii="Arial" w:hAnsi="Arial" w:cs="Arial" w:eastAsia="Arial"/>
          <w:sz w:val="20"/>
          <w:szCs w:val="20"/>
          <w:spacing w:val="6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9"/>
          <w:i/>
        </w:rPr>
        <w:t>t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starts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mapped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I/O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stream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accordingl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reason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po</w:t>
      </w:r>
      <w:r>
        <w:rPr>
          <w:rFonts w:ascii="Arial" w:hAnsi="Arial" w:cs="Arial" w:eastAsia="Arial"/>
          <w:sz w:val="20"/>
          <w:szCs w:val="20"/>
          <w:spacing w:val="6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9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oid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conflict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caused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listening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ports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simultaneousl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Secondl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hook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check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going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bind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po</w:t>
      </w:r>
      <w:r>
        <w:rPr>
          <w:rFonts w:ascii="Arial" w:hAnsi="Arial" w:cs="Arial" w:eastAsia="Arial"/>
          <w:sz w:val="20"/>
          <w:szCs w:val="20"/>
          <w:spacing w:val="6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9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so,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unnamed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pair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connected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soc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etpai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dupl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pipe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input/output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redirection.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Specificall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hook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1" w:after="0" w:line="240" w:lineRule="auto"/>
        <w:ind w:left="1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soc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</w:rPr>
        <w:t>isten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50" w:right="277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accep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4"/>
          <w:w w:val="86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ose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485" w:right="65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specify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descriptors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listen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-space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(e.g.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po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85" w:right="65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descriptors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listen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ernel-space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79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79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ct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79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  <w:i/>
        </w:rPr>
      </w:r>
      <w:r>
        <w:rPr>
          <w:rFonts w:ascii="Arial" w:hAnsi="Arial" w:cs="Arial" w:eastAsia="Arial"/>
          <w:sz w:val="20"/>
          <w:szCs w:val="20"/>
          <w:spacing w:val="6"/>
          <w:w w:val="9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ait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1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illustrate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detailed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hook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daemon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55" w:top="920" w:bottom="840" w:left="860" w:right="860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70" w:after="0" w:line="240" w:lineRule="auto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4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et()</w:t>
      </w:r>
      <w:r>
        <w:rPr>
          <w:rFonts w:ascii="Arial" w:hAnsi="Arial" w:cs="Arial" w:eastAsia="Arial"/>
          <w:sz w:val="20"/>
          <w:szCs w:val="20"/>
          <w:spacing w:val="3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soc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descripto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descripto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idea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input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redirection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certain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here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descriptor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bind()</w:t>
      </w:r>
      <w:r>
        <w:rPr>
          <w:rFonts w:ascii="Arial" w:hAnsi="Arial" w:cs="Arial" w:eastAsia="Arial"/>
          <w:sz w:val="20"/>
          <w:szCs w:val="20"/>
          <w:spacing w:val="15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point,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already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specified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parameters.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matches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po</w:t>
      </w:r>
      <w:r>
        <w:rPr>
          <w:rFonts w:ascii="Arial" w:hAnsi="Arial" w:cs="Arial" w:eastAsia="Arial"/>
          <w:sz w:val="20"/>
          <w:szCs w:val="20"/>
          <w:spacing w:val="6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9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descriptor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success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immediatel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Otherwise,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listen()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success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immedi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ately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descriptor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matches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Otherwise,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9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9"/>
          <w:i/>
        </w:rPr>
        <w:t>isten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()</w:t>
      </w:r>
      <w:r>
        <w:rPr>
          <w:rFonts w:ascii="Arial" w:hAnsi="Arial" w:cs="Arial" w:eastAsia="Arial"/>
          <w:sz w:val="20"/>
          <w:szCs w:val="20"/>
          <w:spacing w:val="1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accept()</w:t>
      </w:r>
      <w:r>
        <w:rPr>
          <w:rFonts w:ascii="Arial" w:hAnsi="Arial" w:cs="Arial" w:eastAsia="Arial"/>
          <w:sz w:val="20"/>
          <w:szCs w:val="20"/>
          <w:spacing w:val="4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fil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descriptor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matches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accep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Otherwise,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ate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etpair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(as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pipe)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ends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pipe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4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redirect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stdin</w:t>
      </w:r>
      <w:r>
        <w:rPr>
          <w:rFonts w:ascii="Arial" w:hAnsi="Arial" w:cs="Arial" w:eastAsia="Arial"/>
          <w:sz w:val="20"/>
          <w:szCs w:val="20"/>
          <w:spacing w:val="4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stdout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respect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return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accep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close()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descriptor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matches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Otherwise,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xit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immediately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notify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fuzzer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instance.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hooking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basic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listed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ficient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xcept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listening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descriptors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asyn-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chronousl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complete,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hook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5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select()/poll()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se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po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descriptors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return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success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immediately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hout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binding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certain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notification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descriptor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se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po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se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po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manually</w:t>
      </w:r>
      <w:r>
        <w:rPr>
          <w:rFonts w:ascii="Arial" w:hAnsi="Arial" w:cs="Arial" w:eastAsia="Arial"/>
          <w:sz w:val="20"/>
          <w:szCs w:val="20"/>
          <w:spacing w:val="4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notification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epoll</w:t>
      </w:r>
      <w:r>
        <w:rPr>
          <w:rFonts w:ascii="Arial" w:hAnsi="Arial" w:cs="Arial" w:eastAsia="Arial"/>
          <w:sz w:val="20"/>
          <w:szCs w:val="20"/>
          <w:spacing w:val="38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listen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descriptors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asynchronousl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major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ference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descriptor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maintained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ernel-space.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operation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se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po</w:t>
      </w:r>
      <w:r>
        <w:rPr>
          <w:rFonts w:ascii="Arial" w:hAnsi="Arial" w:cs="Arial" w:eastAsia="Arial"/>
          <w:sz w:val="20"/>
          <w:szCs w:val="20"/>
          <w:spacing w:val="4"/>
          <w:w w:val="95"/>
          <w:i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()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calling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addition,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attach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64-bit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long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descripto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record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epo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bind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8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06"/>
        </w:rPr>
        <w:t>M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P</w:t>
      </w:r>
      <w:r>
        <w:rPr>
          <w:rFonts w:ascii="Arial" w:hAnsi="Arial" w:cs="Arial" w:eastAsia="Arial"/>
          <w:sz w:val="16"/>
          <w:szCs w:val="16"/>
          <w:spacing w:val="10"/>
          <w:w w:val="109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106"/>
        </w:rPr>
        <w:t>M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5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-8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technical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challenges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Fuzzer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Recall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perform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guided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vices.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end,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mainly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focused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interacts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binary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instead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fuzzing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gies.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result,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adopted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directly</w:t>
      </w:r>
      <w:r>
        <w:rPr>
          <w:rFonts w:ascii="Arial" w:hAnsi="Arial" w:cs="Arial" w:eastAsia="Arial"/>
          <w:sz w:val="20"/>
          <w:szCs w:val="20"/>
          <w:spacing w:val="-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fram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ork,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instrumented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branch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compatible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guarantee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community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benefits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modifications.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Beside,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compiled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phase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fork-ser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stub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specific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aces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37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vice</w:t>
      </w:r>
      <w:r>
        <w:rPr>
          <w:rFonts w:ascii="Arial" w:hAnsi="Arial" w:cs="Arial" w:eastAsia="Arial"/>
          <w:sz w:val="20"/>
          <w:szCs w:val="20"/>
          <w:spacing w:val="4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Setup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vious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sections,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resources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xtremely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limited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vices,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dors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streamlined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runtime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such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uC</w:t>
      </w:r>
      <w:r>
        <w:rPr>
          <w:rFonts w:ascii="Arial" w:hAnsi="Arial" w:cs="Arial" w:eastAsia="Arial"/>
          <w:sz w:val="20"/>
          <w:szCs w:val="20"/>
          <w:spacing w:val="-41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ibc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ibc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causing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certain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symbols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ibc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symbols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sometimes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missing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uC</w:t>
      </w:r>
      <w:r>
        <w:rPr>
          <w:rFonts w:ascii="Arial" w:hAnsi="Arial" w:cs="Arial" w:eastAsia="Arial"/>
          <w:sz w:val="20"/>
          <w:szCs w:val="20"/>
          <w:spacing w:val="-4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ibc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[27]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yed.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solution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performs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static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compilation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specifically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vice,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dependencies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unnecessar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Besides,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comes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does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enable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(Thread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storage)-related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cannot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vices.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track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path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ortunatel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notice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though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etimes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loader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vide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support,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enabled.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Thus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easily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fix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loader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support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enabled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switch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loader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necessar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addition,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most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TS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aces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shell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access,</w:t>
      </w:r>
      <w:r>
        <w:rPr>
          <w:rFonts w:ascii="Arial" w:hAnsi="Arial" w:cs="Arial" w:eastAsia="Arial"/>
          <w:sz w:val="20"/>
          <w:szCs w:val="20"/>
          <w:spacing w:val="4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requirement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fuzzing</w:t>
      </w:r>
      <w:r>
        <w:rPr>
          <w:rFonts w:ascii="Arial" w:hAnsi="Arial" w:cs="Arial" w:eastAsia="Arial"/>
          <w:sz w:val="20"/>
          <w:szCs w:val="20"/>
          <w:spacing w:val="1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vice.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ortunatel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aces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xist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actory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testing.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security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reasons,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aces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passing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tests.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eral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tricks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ug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enable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shell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271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C.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Basic</w:t>
      </w:r>
      <w:r>
        <w:rPr>
          <w:rFonts w:ascii="Arial" w:hAnsi="Arial" w:cs="Arial" w:eastAsia="Arial"/>
          <w:sz w:val="20"/>
          <w:szCs w:val="20"/>
          <w:spacing w:val="-2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94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k</w:t>
      </w:r>
      <w:r>
        <w:rPr>
          <w:rFonts w:ascii="Arial" w:hAnsi="Arial" w:cs="Arial" w:eastAsia="Arial"/>
          <w:sz w:val="20"/>
          <w:szCs w:val="20"/>
          <w:spacing w:val="7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Identification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binaries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stripped,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challenging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erse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engineering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completely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resides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37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vious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sections,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ailure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identifying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certain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fect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path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resolution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AFL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cause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error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fuzzing.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xist-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opensource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engineering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tools,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such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2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[28],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Sibyl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[29]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Miasm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[30],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none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acceptable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eraging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[31],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well-kn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commercial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engineering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retri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basic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binary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good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meets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requirement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instrumentation.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55" w:top="920" w:bottom="840" w:left="860" w:right="860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82" w:after="0" w:line="240" w:lineRule="auto"/>
        <w:ind w:left="285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67.615982pt;margin-top:1.741881pt;width:230.015025pt;height:52.004023pt;mso-position-horizontal-relative:page;mso-position-vertical-relative:paragraph;z-index:-1385" coordorigin="1352,35" coordsize="4600,1040">
            <v:group style="position:absolute;left:1360;top:39;width:2;height:1032" coordorigin="1360,39" coordsize="2,1032">
              <v:shape style="position:absolute;left:1360;top:39;width:2;height:1032" coordorigin="1360,39" coordsize="0,1032" path="m1360,39l1360,1071e" filled="f" stroked="t" strokeweight=".398003pt" strokecolor="#000000">
                <v:path arrowok="t"/>
              </v:shape>
            </v:group>
            <v:group style="position:absolute;left:1356;top:43;width:4592;height:2" coordorigin="1356,43" coordsize="4592,2">
              <v:shape style="position:absolute;left:1356;top:43;width:4592;height:2" coordorigin="1356,43" coordsize="4592,0" path="m1356,43l5949,43e" filled="f" stroked="t" strokeweight=".398023pt" strokecolor="#000000">
                <v:path arrowok="t"/>
              </v:shape>
            </v:group>
            <v:group style="position:absolute;left:5945;top:39;width:2;height:1032" coordorigin="5945,39" coordsize="2,1032">
              <v:shape style="position:absolute;left:5945;top:39;width:2;height:1032" coordorigin="5945,39" coordsize="0,1032" path="m5945,39l5945,1071e" filled="f" stroked="t" strokeweight=".398009pt" strokecolor="#000000">
                <v:path arrowok="t"/>
              </v:shape>
            </v:group>
            <v:group style="position:absolute;left:1356;top:1067;width:4592;height:2" coordorigin="1356,1067" coordsize="4592,2">
              <v:shape style="position:absolute;left:1356;top:1067;width:4592;height:2" coordorigin="1356,1067" coordsize="4592,0" path="m1356,1067l5949,1067e" filled="f" stroked="t" strokeweight=".39801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loc_1000: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add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0"/>
        </w:rPr>
        <w:t>r1,</w:t>
      </w:r>
      <w:r>
        <w:rPr>
          <w:rFonts w:ascii="Arial" w:hAnsi="Arial" w:cs="Arial" w:eastAsia="Arial"/>
          <w:sz w:val="16"/>
          <w:szCs w:val="16"/>
          <w:color w:val="000000"/>
          <w:spacing w:val="58"/>
          <w:w w:val="14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0"/>
        </w:rPr>
        <w:t>pc,</w:t>
      </w:r>
      <w:r>
        <w:rPr>
          <w:rFonts w:ascii="Arial" w:hAnsi="Arial" w:cs="Arial" w:eastAsia="Arial"/>
          <w:sz w:val="16"/>
          <w:szCs w:val="16"/>
          <w:color w:val="000000"/>
          <w:spacing w:val="21"/>
          <w:w w:val="14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0"/>
        </w:rPr>
        <w:t>r2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loc_1004: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loc_1008: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2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stmdb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{r3}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14.368988pt;margin-top:-11.55737pt;width:230.014016pt;height:52.004088pt;mso-position-horizontal-relative:page;mso-position-vertical-relative:paragraph;z-index:-1384" coordorigin="6287,-231" coordsize="4600,1040">
            <v:group style="position:absolute;left:6295;top:-227;width:2;height:1032" coordorigin="6295,-227" coordsize="2,1032">
              <v:shape style="position:absolute;left:6295;top:-227;width:2;height:1032" coordorigin="6295,-227" coordsize="0,1032" path="m6295,-227l6295,805e" filled="f" stroked="t" strokeweight=".398009pt" strokecolor="#000000">
                <v:path arrowok="t"/>
              </v:shape>
            </v:group>
            <v:group style="position:absolute;left:6291;top:-223;width:4592;height:2" coordorigin="6291,-223" coordsize="4592,2">
              <v:shape style="position:absolute;left:6291;top:-223;width:4592;height:2" coordorigin="6291,-223" coordsize="4592,0" path="m6291,-223l10884,-223e" filled="f" stroked="t" strokeweight=".398023pt" strokecolor="#000000">
                <v:path arrowok="t"/>
              </v:shape>
            </v:group>
            <v:group style="position:absolute;left:10880;top:-227;width:2;height:1032" coordorigin="10880,-227" coordsize="2,1032">
              <v:shape style="position:absolute;left:10880;top:-227;width:2;height:1032" coordorigin="10880,-227" coordsize="0,1032" path="m10880,-227l10880,805e" filled="f" stroked="t" strokeweight=".398073pt" strokecolor="#000000">
                <v:path arrowok="t"/>
              </v:shape>
            </v:group>
            <v:group style="position:absolute;left:6291;top:801;width:4592;height:2" coordorigin="6291,801" coordsize="4592,2">
              <v:shape style="position:absolute;left:6291;top:801;width:4592;height:2" coordorigin="6291,801" coordsize="4592,0" path="m6291,801l10884,801e" filled="f" stroked="t" strokeweight=".39801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36"/>
          <w:b/>
          <w:bCs/>
        </w:rPr>
        <w:t>ldr</w:t>
      </w:r>
      <w:r>
        <w:rPr>
          <w:rFonts w:ascii="Arial" w:hAnsi="Arial" w:cs="Arial" w:eastAsia="Arial"/>
          <w:sz w:val="16"/>
          <w:szCs w:val="16"/>
          <w:color w:val="0000FF"/>
          <w:spacing w:val="44"/>
          <w:w w:val="136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6"/>
        </w:rPr>
        <w:t>r3,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6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7"/>
          <w:w w:val="136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6"/>
        </w:rPr>
        <w:t>=loc_1008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add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6"/>
        </w:rPr>
        <w:t>r1,</w:t>
      </w:r>
      <w:r>
        <w:rPr>
          <w:rFonts w:ascii="Arial" w:hAnsi="Arial" w:cs="Arial" w:eastAsia="Arial"/>
          <w:sz w:val="16"/>
          <w:szCs w:val="16"/>
          <w:color w:val="000000"/>
          <w:spacing w:val="44"/>
          <w:w w:val="146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6"/>
        </w:rPr>
        <w:t>r3,</w:t>
      </w:r>
      <w:r>
        <w:rPr>
          <w:rFonts w:ascii="Arial" w:hAnsi="Arial" w:cs="Arial" w:eastAsia="Arial"/>
          <w:sz w:val="16"/>
          <w:szCs w:val="16"/>
          <w:color w:val="000000"/>
          <w:spacing w:val="44"/>
          <w:w w:val="146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6"/>
        </w:rPr>
        <w:t>r2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ldmdb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{r3}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17"/>
        </w:rPr>
        <w:t>loc_1004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655" w:top="980" w:bottom="840" w:left="860" w:right="860"/>
          <w:pgSz w:w="12240" w:h="15840"/>
          <w:cols w:num="2" w:equalWidth="0">
            <w:col w:w="2860" w:space="2360"/>
            <w:col w:w="5300"/>
          </w:cols>
        </w:sectPr>
      </w:pPr>
      <w:rPr/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28" w:after="0" w:line="240" w:lineRule="auto"/>
        <w:ind w:left="2142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Original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Code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After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Instrumentation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3443" w:space="3360"/>
            <w:col w:w="3717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2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Wrap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(ARM).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33" w:after="0" w:line="240" w:lineRule="auto"/>
        <w:ind w:left="285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67.615982pt;margin-top:-.708162pt;width:230.01503pt;height:69.93706pt;mso-position-horizontal-relative:page;mso-position-vertical-relative:paragraph;z-index:-1383" coordorigin="1352,-14" coordsize="4600,1399">
            <v:group style="position:absolute;left:1360;top:-10;width:2;height:1391" coordorigin="1360,-10" coordsize="2,1391">
              <v:shape style="position:absolute;left:1360;top:-10;width:2;height:1391" coordorigin="1360,-10" coordsize="0,1391" path="m1360,-10l1360,1381e" filled="f" stroked="t" strokeweight=".398004pt" strokecolor="#000000">
                <v:path arrowok="t"/>
              </v:shape>
            </v:group>
            <v:group style="position:absolute;left:1356;top:-6;width:4592;height:2" coordorigin="1356,-6" coordsize="4592,2">
              <v:shape style="position:absolute;left:1356;top:-6;width:4592;height:2" coordorigin="1356,-6" coordsize="4592,0" path="m1356,-6l5949,-6e" filled="f" stroked="t" strokeweight=".398019pt" strokecolor="#000000">
                <v:path arrowok="t"/>
              </v:shape>
            </v:group>
            <v:group style="position:absolute;left:5945;top:-10;width:2;height:1391" coordorigin="5945,-10" coordsize="2,1391">
              <v:shape style="position:absolute;left:5945;top:-10;width:2;height:1391" coordorigin="5945,-10" coordsize="0,1391" path="m5945,-10l5945,1381e" filled="f" stroked="t" strokeweight=".398012pt" strokecolor="#000000">
                <v:path arrowok="t"/>
              </v:shape>
            </v:group>
            <v:group style="position:absolute;left:1356;top:1377;width:4592;height:2" coordorigin="1356,1377" coordsize="4592,2">
              <v:shape style="position:absolute;left:1356;top:1377;width:4592;height:2" coordorigin="1356,1377" coordsize="4592,0" path="m1356,1377l5949,1377e" filled="f" stroked="t" strokeweight=".39802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loc_1000: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push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8"/>
        </w:rPr>
        <w:t>{r0,</w:t>
      </w:r>
      <w:r>
        <w:rPr>
          <w:rFonts w:ascii="Arial" w:hAnsi="Arial" w:cs="Arial" w:eastAsia="Arial"/>
          <w:sz w:val="16"/>
          <w:szCs w:val="16"/>
          <w:color w:val="000000"/>
          <w:spacing w:val="57"/>
          <w:w w:val="148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8"/>
        </w:rPr>
        <w:t>r2,</w:t>
      </w:r>
      <w:r>
        <w:rPr>
          <w:rFonts w:ascii="Arial" w:hAnsi="Arial" w:cs="Arial" w:eastAsia="Arial"/>
          <w:sz w:val="16"/>
          <w:szCs w:val="16"/>
          <w:color w:val="000000"/>
          <w:spacing w:val="39"/>
          <w:w w:val="148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8"/>
        </w:rPr>
        <w:t>r4,</w:t>
      </w:r>
      <w:r>
        <w:rPr>
          <w:rFonts w:ascii="Arial" w:hAnsi="Arial" w:cs="Arial" w:eastAsia="Arial"/>
          <w:sz w:val="16"/>
          <w:szCs w:val="16"/>
          <w:color w:val="000000"/>
          <w:spacing w:val="39"/>
          <w:w w:val="148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8"/>
        </w:rPr>
        <w:t>pc}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loc_1004: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loc_1008: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3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sub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4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4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14.368988pt;margin-top:-11.557426pt;width:230.014021pt;height:69.93715pt;mso-position-horizontal-relative:page;mso-position-vertical-relative:paragraph;z-index:-1382" coordorigin="6287,-231" coordsize="4600,1399">
            <v:group style="position:absolute;left:6295;top:-227;width:2;height:1391" coordorigin="6295,-227" coordsize="2,1391">
              <v:shape style="position:absolute;left:6295;top:-227;width:2;height:1391" coordorigin="6295,-227" coordsize="0,1391" path="m6295,-227l6295,1164e" filled="f" stroked="t" strokeweight=".398012pt" strokecolor="#000000">
                <v:path arrowok="t"/>
              </v:shape>
            </v:group>
            <v:group style="position:absolute;left:6291;top:-223;width:4592;height:2" coordorigin="6291,-223" coordsize="4592,2">
              <v:shape style="position:absolute;left:6291;top:-223;width:4592;height:2" coordorigin="6291,-223" coordsize="4592,0" path="m6291,-223l10884,-223e" filled="f" stroked="t" strokeweight=".398019pt" strokecolor="#000000">
                <v:path arrowok="t"/>
              </v:shape>
            </v:group>
            <v:group style="position:absolute;left:10880;top:-227;width:2;height:1391" coordorigin="10880,-227" coordsize="2,1391">
              <v:shape style="position:absolute;left:10880;top:-227;width:2;height:1391" coordorigin="10880,-227" coordsize="0,1391" path="m10880,-227l10880,1164e" filled="f" stroked="t" strokeweight=".398103pt" strokecolor="#000000">
                <v:path arrowok="t"/>
              </v:shape>
            </v:group>
            <v:group style="position:absolute;left:6291;top:1160;width:4592;height:2" coordorigin="6291,1160" coordsize="4592,2">
              <v:shape style="position:absolute;left:6291;top:1160;width:4592;height:2" coordorigin="6291,1160" coordsize="4592,0" path="m6291,1160l10884,1160e" filled="f" stroked="t" strokeweight=".39802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stmdb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{r1}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37"/>
          <w:b/>
          <w:bCs/>
        </w:rPr>
        <w:t>ldr</w:t>
      </w:r>
      <w:r>
        <w:rPr>
          <w:rFonts w:ascii="Arial" w:hAnsi="Arial" w:cs="Arial" w:eastAsia="Arial"/>
          <w:sz w:val="16"/>
          <w:szCs w:val="16"/>
          <w:color w:val="0000FF"/>
          <w:spacing w:val="41"/>
          <w:w w:val="137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7"/>
        </w:rPr>
        <w:t>pivot,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7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24"/>
          <w:w w:val="137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7"/>
        </w:rPr>
        <w:t>=loc_1008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14"/>
          <w:b/>
          <w:bCs/>
        </w:rPr>
        <w:t>stmia</w:t>
      </w:r>
      <w:r>
        <w:rPr>
          <w:rFonts w:ascii="Arial" w:hAnsi="Arial" w:cs="Arial" w:eastAsia="Arial"/>
          <w:sz w:val="16"/>
          <w:szCs w:val="16"/>
          <w:color w:val="0000FF"/>
          <w:spacing w:val="45"/>
          <w:w w:val="114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{r1}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ldmdb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{r1}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push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2"/>
        </w:rPr>
        <w:t>{r0,</w:t>
      </w:r>
      <w:r>
        <w:rPr>
          <w:rFonts w:ascii="Arial" w:hAnsi="Arial" w:cs="Arial" w:eastAsia="Arial"/>
          <w:sz w:val="16"/>
          <w:szCs w:val="16"/>
          <w:color w:val="000000"/>
          <w:spacing w:val="45"/>
          <w:w w:val="152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2"/>
        </w:rPr>
        <w:t>r2,</w:t>
      </w:r>
      <w:r>
        <w:rPr>
          <w:rFonts w:ascii="Arial" w:hAnsi="Arial" w:cs="Arial" w:eastAsia="Arial"/>
          <w:sz w:val="16"/>
          <w:szCs w:val="16"/>
          <w:color w:val="000000"/>
          <w:spacing w:val="30"/>
          <w:w w:val="152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2"/>
        </w:rPr>
        <w:t>r4}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17"/>
        </w:rPr>
        <w:t>loc_1004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3529" w:space="1691"/>
            <w:col w:w="5300"/>
          </w:cols>
        </w:sectPr>
      </w:pPr>
      <w:rPr/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28" w:after="0" w:line="240" w:lineRule="auto"/>
        <w:ind w:left="2142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Original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Code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After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Instrumentation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3443" w:space="3360"/>
            <w:col w:w="3717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2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Wrap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(ARM).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33" w:after="0" w:line="240" w:lineRule="auto"/>
        <w:ind w:left="285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67.61599pt;margin-top:-.708991pt;width:230.015012pt;height:69.936921pt;mso-position-horizontal-relative:page;mso-position-vertical-relative:paragraph;z-index:-1381" coordorigin="1352,-14" coordsize="4600,1399">
            <v:group style="position:absolute;left:1360;top:-10;width:2;height:1391" coordorigin="1360,-10" coordsize="2,1391">
              <v:shape style="position:absolute;left:1360;top:-10;width:2;height:1391" coordorigin="1360,-10" coordsize="0,1391" path="m1360,-10l1360,1381e" filled="f" stroked="t" strokeweight=".398004pt" strokecolor="#000000">
                <v:path arrowok="t"/>
              </v:shape>
            </v:group>
            <v:group style="position:absolute;left:1356;top:-6;width:4592;height:2" coordorigin="1356,-6" coordsize="4592,2">
              <v:shape style="position:absolute;left:1356;top:-6;width:4592;height:2" coordorigin="1356,-6" coordsize="4592,0" path="m1356,-6l5949,-6e" filled="f" stroked="t" strokeweight=".398001pt" strokecolor="#000000">
                <v:path arrowok="t"/>
              </v:shape>
            </v:group>
            <v:group style="position:absolute;left:5945;top:-10;width:2;height:1391" coordorigin="5945,-10" coordsize="2,1391">
              <v:shape style="position:absolute;left:5945;top:-10;width:2;height:1391" coordorigin="5945,-10" coordsize="0,1391" path="m5945,-10l5945,1381e" filled="f" stroked="t" strokeweight=".398012pt" strokecolor="#000000">
                <v:path arrowok="t"/>
              </v:shape>
            </v:group>
            <v:group style="position:absolute;left:1356;top:1377;width:4592;height:2" coordorigin="1356,1377" coordsize="4592,2">
              <v:shape style="position:absolute;left:1356;top:1377;width:4592;height:2" coordorigin="1356,1377" coordsize="4592,0" path="m1356,1377l5949,1377e" filled="f" stroked="t" strokeweight=".3980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loc_1000: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53"/>
          <w:b/>
          <w:bCs/>
        </w:rPr>
        <w:t>ldr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53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pc,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[pc,</w:t>
      </w:r>
      <w:r>
        <w:rPr>
          <w:rFonts w:ascii="Arial" w:hAnsi="Arial" w:cs="Arial" w:eastAsia="Arial"/>
          <w:sz w:val="16"/>
          <w:szCs w:val="16"/>
          <w:color w:val="000000"/>
          <w:spacing w:val="15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r3,</w:t>
      </w:r>
      <w:r>
        <w:rPr>
          <w:rFonts w:ascii="Arial" w:hAnsi="Arial" w:cs="Arial" w:eastAsia="Arial"/>
          <w:sz w:val="16"/>
          <w:szCs w:val="16"/>
          <w:color w:val="000000"/>
          <w:spacing w:val="28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lsl#2]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loc_1004: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</w:rPr>
        <w:t>loc_1008:</w:t>
      </w:r>
      <w:r>
        <w:rPr>
          <w:rFonts w:ascii="Arial" w:hAnsi="Arial" w:cs="Arial" w:eastAsia="Arial"/>
          <w:sz w:val="16"/>
          <w:szCs w:val="16"/>
          <w:spacing w:val="41"/>
          <w:w w:val="12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3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sub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4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4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14.369019pt;margin-top:-11.558255pt;width:230.014003pt;height:69.937012pt;mso-position-horizontal-relative:page;mso-position-vertical-relative:paragraph;z-index:-1380" coordorigin="6287,-231" coordsize="4600,1399">
            <v:group style="position:absolute;left:6295;top:-227;width:2;height:1391" coordorigin="6295,-227" coordsize="2,1391">
              <v:shape style="position:absolute;left:6295;top:-227;width:2;height:1391" coordorigin="6295,-227" coordsize="0,1391" path="m6295,-227l6295,1164e" filled="f" stroked="t" strokeweight=".398012pt" strokecolor="#000000">
                <v:path arrowok="t"/>
              </v:shape>
            </v:group>
            <v:group style="position:absolute;left:6291;top:-223;width:4592;height:2" coordorigin="6291,-223" coordsize="4592,2">
              <v:shape style="position:absolute;left:6291;top:-223;width:4592;height:2" coordorigin="6291,-223" coordsize="4592,0" path="m6291,-223l10884,-223e" filled="f" stroked="t" strokeweight=".398001pt" strokecolor="#000000">
                <v:path arrowok="t"/>
              </v:shape>
            </v:group>
            <v:group style="position:absolute;left:10880;top:-227;width:2;height:1391" coordorigin="10880,-227" coordsize="2,1391">
              <v:shape style="position:absolute;left:10880;top:-227;width:2;height:1391" coordorigin="10880,-227" coordsize="0,1391" path="m10880,-227l10880,1164e" filled="f" stroked="t" strokeweight=".398103pt" strokecolor="#000000">
                <v:path arrowok="t"/>
              </v:shape>
            </v:group>
            <v:group style="position:absolute;left:6291;top:1160;width:4592;height:2" coordorigin="6291,1160" coordsize="4592,2">
              <v:shape style="position:absolute;left:6291;top:1160;width:4592;height:2" coordorigin="6291,1160" coordsize="4592,0" path="m6291,1160l10884,1160e" filled="f" stroked="t" strokeweight=".3980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stmdb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{r1}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add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4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4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25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37"/>
          <w:b/>
          <w:bCs/>
        </w:rPr>
        <w:t>ldr</w:t>
      </w:r>
      <w:r>
        <w:rPr>
          <w:rFonts w:ascii="Arial" w:hAnsi="Arial" w:cs="Arial" w:eastAsia="Arial"/>
          <w:sz w:val="16"/>
          <w:szCs w:val="16"/>
          <w:color w:val="0000FF"/>
          <w:spacing w:val="41"/>
          <w:w w:val="137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7"/>
        </w:rPr>
        <w:t>pivot,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7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24"/>
          <w:w w:val="137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37"/>
        </w:rPr>
        <w:t>=loc_1008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53"/>
          <w:b/>
          <w:bCs/>
        </w:rPr>
        <w:t>ldr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53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r1,</w:t>
      </w:r>
      <w:r>
        <w:rPr>
          <w:rFonts w:ascii="Arial" w:hAnsi="Arial" w:cs="Arial" w:eastAsia="Arial"/>
          <w:sz w:val="16"/>
          <w:szCs w:val="16"/>
          <w:color w:val="000000"/>
          <w:spacing w:val="28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[r1,</w:t>
      </w:r>
      <w:r>
        <w:rPr>
          <w:rFonts w:ascii="Arial" w:hAnsi="Arial" w:cs="Arial" w:eastAsia="Arial"/>
          <w:sz w:val="16"/>
          <w:szCs w:val="16"/>
          <w:color w:val="000000"/>
          <w:spacing w:val="56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r3,</w:t>
      </w:r>
      <w:r>
        <w:rPr>
          <w:rFonts w:ascii="Arial" w:hAnsi="Arial" w:cs="Arial" w:eastAsia="Arial"/>
          <w:sz w:val="16"/>
          <w:szCs w:val="16"/>
          <w:color w:val="000000"/>
          <w:spacing w:val="28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lsl#2]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stmdb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-13"/>
          <w:w w:val="153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53"/>
        </w:rPr>
        <w:t>{r1}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ldmdb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0"/>
        </w:rPr>
        <w:t>sp,</w:t>
      </w:r>
      <w:r>
        <w:rPr>
          <w:rFonts w:ascii="Arial" w:hAnsi="Arial" w:cs="Arial" w:eastAsia="Arial"/>
          <w:sz w:val="16"/>
          <w:szCs w:val="16"/>
          <w:color w:val="000000"/>
          <w:spacing w:val="21"/>
          <w:w w:val="14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0"/>
        </w:rPr>
        <w:t>{r1,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7"/>
          <w:w w:val="14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40"/>
        </w:rPr>
        <w:t>pc}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3721" w:space="1499"/>
            <w:col w:w="5300"/>
          </w:cols>
        </w:sectPr>
      </w:pPr>
      <w:rPr/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28" w:after="0" w:line="240" w:lineRule="auto"/>
        <w:ind w:left="2142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Original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Code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After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Instrumentation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3443" w:space="3360"/>
            <w:col w:w="3717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2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Wrap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(ARM).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980" w:bottom="280" w:left="860" w:right="860"/>
        </w:sectPr>
      </w:pPr>
      <w:rPr/>
    </w:p>
    <w:p>
      <w:pPr>
        <w:spacing w:before="26" w:after="0" w:line="240" w:lineRule="auto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D.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Instruction</w:t>
      </w:r>
      <w:r>
        <w:rPr>
          <w:rFonts w:ascii="Arial" w:hAnsi="Arial" w:cs="Arial" w:eastAsia="Arial"/>
          <w:sz w:val="20"/>
          <w:szCs w:val="20"/>
          <w:spacing w:val="17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apping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III-C3,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guarantee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successful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(e.g.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arious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successfully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apply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solutions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(Section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S1-S5)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binary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programs.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Although</w:t>
      </w:r>
      <w:r>
        <w:rPr>
          <w:rFonts w:ascii="Arial" w:hAnsi="Arial" w:cs="Arial" w:eastAsia="Arial"/>
          <w:sz w:val="20"/>
          <w:szCs w:val="20"/>
          <w:spacing w:val="4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current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platform,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solutions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general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ported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binaries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platforms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(e.g.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MIPS)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fort.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solutions,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fically</w:t>
      </w:r>
      <w:r>
        <w:rPr>
          <w:rFonts w:ascii="Arial" w:hAnsi="Arial" w:cs="Arial" w:eastAsia="Arial"/>
          <w:sz w:val="20"/>
          <w:szCs w:val="20"/>
          <w:spacing w:val="5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S3,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S4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T3,T4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T5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instructions.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omit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T1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T2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here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solutions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(S1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S2)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simple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understand.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PC-read-only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ruction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(T3),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writes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else.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add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pc,</w:t>
      </w:r>
      <w:r>
        <w:rPr>
          <w:rFonts w:ascii="Arial" w:hAnsi="Arial" w:cs="Arial" w:eastAsia="Arial"/>
          <w:sz w:val="20"/>
          <w:szCs w:val="20"/>
          <w:spacing w:val="-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T3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platform.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S3,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unused</w:t>
      </w:r>
      <w:r>
        <w:rPr>
          <w:rFonts w:ascii="Arial" w:hAnsi="Arial" w:cs="Arial" w:eastAsia="Arial"/>
          <w:sz w:val="20"/>
          <w:szCs w:val="20"/>
          <w:spacing w:val="4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giste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stack,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choose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add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pc,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illustrated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read-only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stack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(T4),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T3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xcept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olving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stack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eration.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5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coordinate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6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stack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gisters.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xam-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ple,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push</w:t>
      </w:r>
      <w:r>
        <w:rPr>
          <w:rFonts w:ascii="Arial" w:hAnsi="Arial" w:cs="Arial" w:eastAsia="Arial"/>
          <w:sz w:val="20"/>
          <w:szCs w:val="20"/>
          <w:spacing w:val="6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99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pc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T4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ARM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platform.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choose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38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39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giste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solution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push</w:t>
      </w:r>
      <w:r>
        <w:rPr>
          <w:rFonts w:ascii="Arial" w:hAnsi="Arial" w:cs="Arial" w:eastAsia="Arial"/>
          <w:sz w:val="20"/>
          <w:szCs w:val="20"/>
          <w:spacing w:val="6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99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pc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illustrated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right="99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PC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read-write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(T5),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both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-34" w:right="99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related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demon-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strates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S5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T5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pc,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pc,</w:t>
      </w:r>
      <w:r>
        <w:rPr>
          <w:rFonts w:ascii="Arial" w:hAnsi="Arial" w:cs="Arial" w:eastAsia="Arial"/>
          <w:sz w:val="20"/>
          <w:szCs w:val="20"/>
          <w:spacing w:val="-1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1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3"/>
          <w:i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1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#2]</w:t>
      </w:r>
      <w:r>
        <w:rPr>
          <w:rFonts w:ascii="Arial" w:hAnsi="Arial" w:cs="Arial" w:eastAsia="Arial"/>
          <w:sz w:val="20"/>
          <w:szCs w:val="20"/>
          <w:spacing w:val="4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3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chosen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giste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frame-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binaries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eraging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ystone-engine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[32]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3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embler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capstone-engine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[33]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3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37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disassemble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Both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them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support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ariety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architectures,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making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sible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adapted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architectures.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erall,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fram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ython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5300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lines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340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Input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Redi</w:t>
      </w:r>
      <w:r>
        <w:rPr>
          <w:rFonts w:ascii="Arial" w:hAnsi="Arial" w:cs="Arial" w:eastAsia="Arial"/>
          <w:sz w:val="20"/>
          <w:szCs w:val="20"/>
          <w:spacing w:val="-7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programs,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redirection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mechanism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between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daemon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Specificall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ibsoc</w:t>
      </w:r>
      <w:r>
        <w:rPr>
          <w:rFonts w:ascii="Arial" w:hAnsi="Arial" w:cs="Arial" w:eastAsia="Arial"/>
          <w:sz w:val="20"/>
          <w:szCs w:val="20"/>
          <w:spacing w:val="7"/>
          <w:w w:val="94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ets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(See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III-D).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dynamic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linking,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successfully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hook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et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3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ibsoc</w:t>
      </w:r>
      <w:r>
        <w:rPr>
          <w:rFonts w:ascii="Arial" w:hAnsi="Arial" w:cs="Arial" w:eastAsia="Arial"/>
          <w:sz w:val="20"/>
          <w:szCs w:val="20"/>
          <w:spacing w:val="7"/>
          <w:w w:val="94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ets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checks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parameters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determine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whether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intercept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290.196442pt;margin-top:215.623657pt;width:294.624401pt;height:347.855708pt;mso-position-horizontal-relative:page;mso-position-vertical-relative:page;z-index:-1379" coordorigin="5804,4312" coordsize="5892,6957">
            <v:group style="position:absolute;left:6283;top:5513;width:601;height:2066" coordorigin="6283,5513" coordsize="601,2066">
              <v:shape style="position:absolute;left:6283;top:5513;width:601;height:2066" coordorigin="6283,5513" coordsize="601,2066" path="m6639,7579l6639,5513,7240,5513,7240,7579,6639,7579e" filled="t" fillcolor="#D9D9D9" stroked="f">
                <v:path arrowok="t"/>
                <v:fill/>
              </v:shape>
            </v:group>
            <v:group style="position:absolute;left:6760;top:5612;width:163;height:1203" coordorigin="6760,5612" coordsize="163,1203">
              <v:shape style="position:absolute;left:6760;top:5612;width:163;height:1203" coordorigin="6760,5612" coordsize="163,1203" path="m6760,6815l6923,6815,6923,5612,6760,5612,6760,6815xe" filled="t" fillcolor="#00B0F0" stroked="f">
                <v:path arrowok="t"/>
                <v:fill/>
              </v:shape>
            </v:group>
            <v:group style="position:absolute;left:9088;top:6042;width:163;height:773" coordorigin="9088,6042" coordsize="163,773">
              <v:shape style="position:absolute;left:9088;top:6042;width:163;height:773" coordorigin="9088,6042" coordsize="163,773" path="m9088,6815l9251,6815,9251,6042,9088,6042,9088,6815xe" filled="t" fillcolor="#00B0F0" stroked="f">
                <v:path arrowok="t"/>
                <v:fill/>
              </v:shape>
            </v:group>
            <v:group style="position:absolute;left:10263;top:6578;width:151;height:237" coordorigin="10263,6578" coordsize="151,237">
              <v:shape style="position:absolute;left:10263;top:6578;width:151;height:237" coordorigin="10263,6578" coordsize="151,237" path="m10263,6815l10415,6815,10415,6578,10263,6578,10263,6815xe" filled="t" fillcolor="#00B0F0" stroked="f">
                <v:path arrowok="t"/>
                <v:fill/>
              </v:shape>
              <v:shape style="position:absolute;left:7062;top:5670;width:3655;height:1618" type="#_x0000_t75">
                <v:imagedata r:id="rId8" o:title=""/>
              </v:shape>
            </v:group>
            <v:group style="position:absolute;left:8401;top:5251;width:58;height:58" coordorigin="8401,5251" coordsize="58,58">
              <v:shape style="position:absolute;left:8401;top:5251;width:58;height:58" coordorigin="8401,5251" coordsize="58,58" path="m8401,5280l8459,5280e" filled="f" stroked="t" strokeweight="3.00985pt" strokecolor="#00B0F0">
                <v:path arrowok="t"/>
              </v:shape>
              <v:shape style="position:absolute;left:8715;top:5251;width:58;height:58" type="#_x0000_t75">
                <v:imagedata r:id="rId9" o:title=""/>
              </v:shape>
            </v:group>
            <v:group style="position:absolute;left:6288;top:4791;width:4929;height:2799" coordorigin="6288,4791" coordsize="4929,2799">
              <v:shape style="position:absolute;left:6288;top:4791;width:4929;height:2799" coordorigin="6288,4791" coordsize="4929,2799" path="m6288,4791l11218,4791e" filled="f" stroked="t" strokeweight="47.869131pt" strokecolor="#D9D9D9">
                <v:path arrowok="t"/>
              </v:shape>
              <v:shape style="position:absolute;left:6288;top:4791;width:4929;height:2799" coordorigin="6288,4791" coordsize="4929,2799" path="m6288,7590l6288,4791e" filled="f" stroked="t" strokeweight="47.869131pt" strokecolor="#D9D9D9">
                <v:path arrowok="t"/>
              </v:shape>
            </v:group>
            <v:group style="position:absolute;left:11212;top:8009;width:6;height:2785" coordorigin="11212,8009" coordsize="6,2785">
              <v:shape style="position:absolute;left:11212;top:8009;width:6;height:2785" coordorigin="11212,8009" coordsize="6,2785" path="m11218,10794l11218,8009,11212,8009,11212,10794,11218,10794e" filled="t" fillcolor="#FFFFFF" stroked="f">
                <v:path arrowok="t"/>
                <v:fill/>
              </v:shape>
            </v:group>
            <v:group style="position:absolute;left:6283;top:8009;width:6;height:2785" coordorigin="6283,8009" coordsize="6,2785">
              <v:shape style="position:absolute;left:6283;top:8009;width:6;height:2785" coordorigin="6283,8009" coordsize="6,2785" path="m6283,10794l6288,10794,6288,8009,6283,8009,6283,10794e" filled="t" fillcolor="#FFFFFF" stroked="f">
                <v:path arrowok="t"/>
                <v:fill/>
              </v:shape>
            </v:group>
            <v:group style="position:absolute;left:6288;top:8009;width:4924;height:2774" coordorigin="6288,8009" coordsize="4924,2774">
              <v:shape style="position:absolute;left:6288;top:8009;width:4924;height:2774" coordorigin="6288,8009" coordsize="4924,2774" path="m6288,10783l11212,10783,11212,8009,6288,8009,6288,10783e" filled="t" fillcolor="#FFFFFF" stroked="f">
                <v:path arrowok="t"/>
                <v:fill/>
              </v:shape>
            </v:group>
            <v:group style="position:absolute;left:6288;top:8731;width:608;height:2040" coordorigin="6288,8731" coordsize="608,2040">
              <v:shape style="position:absolute;left:6288;top:8731;width:608;height:2040" coordorigin="6288,8731" coordsize="608,2040" path="m6631,10771l6631,8731,7239,8731,7239,10771,6631,10771e" filled="t" fillcolor="#D9D9D9" stroked="f">
                <v:path arrowok="t"/>
                <v:fill/>
              </v:shape>
            </v:group>
            <v:group style="position:absolute;left:6774;top:9142;width:150;height:871" coordorigin="6774,9142" coordsize="150,871">
              <v:shape style="position:absolute;left:6774;top:9142;width:150;height:871" coordorigin="6774,9142" coordsize="150,871" path="m6774,10013l6924,10013,6924,9142,6774,9142,6774,10013xe" filled="t" fillcolor="#00B0F0" stroked="f">
                <v:path arrowok="t"/>
                <v:fill/>
              </v:shape>
            </v:group>
            <v:group style="position:absolute;left:7941;top:8945;width:150;height:1068" coordorigin="7941,8945" coordsize="150,1068">
              <v:shape style="position:absolute;left:7941;top:8945;width:150;height:1068" coordorigin="7941,8945" coordsize="150,1068" path="m7941,10013l8091,10013,8091,8945,7941,8945,7941,10013xe" filled="t" fillcolor="#00B0F0" stroked="f">
                <v:path arrowok="t"/>
                <v:fill/>
              </v:shape>
            </v:group>
            <v:group style="position:absolute;left:9097;top:8991;width:162;height:1021" coordorigin="9097,8991" coordsize="162,1021">
              <v:shape style="position:absolute;left:9097;top:8991;width:162;height:1021" coordorigin="9097,8991" coordsize="162,1021" path="m9097,10013l9259,10013,9259,8991,9097,8991,9097,10013xe" filled="t" fillcolor="#00B0F0" stroked="f">
                <v:path arrowok="t"/>
                <v:fill/>
              </v:shape>
            </v:group>
            <v:group style="position:absolute;left:10264;top:9373;width:162;height:640" coordorigin="10264,9373" coordsize="162,640">
              <v:shape style="position:absolute;left:10264;top:9373;width:162;height:640" coordorigin="10264,9373" coordsize="162,640" path="m10264,10013l10426,10013,10426,9373,10264,9373,10264,10013xe" filled="t" fillcolor="#00B0F0" stroked="f">
                <v:path arrowok="t"/>
                <v:fill/>
              </v:shape>
              <v:shape style="position:absolute;left:7074;top:9095;width:3652;height:1398" type="#_x0000_t75">
                <v:imagedata r:id="rId10" o:title=""/>
              </v:shape>
            </v:group>
            <v:group style="position:absolute;left:8415;top:8471;width:58;height:58" coordorigin="8415,8471" coordsize="58,58">
              <v:shape style="position:absolute;left:8415;top:8471;width:58;height:58" coordorigin="8415,8471" coordsize="58,58" path="m8415,8500l8473,8500e" filled="f" stroked="t" strokeweight="2.9894pt" strokecolor="#00B0F0">
                <v:path arrowok="t"/>
              </v:shape>
              <v:shape style="position:absolute;left:8727;top:8471;width:58;height:58" type="#_x0000_t75">
                <v:imagedata r:id="rId11" o:title=""/>
              </v:shape>
            </v:group>
            <v:group style="position:absolute;left:6294;top:8015;width:4924;height:2780" coordorigin="6294,8015" coordsize="4924,2780">
              <v:shape style="position:absolute;left:6294;top:8015;width:4924;height:2780" coordorigin="6294,8015" coordsize="4924,2780" path="m6294,8015l11218,8015e" filled="f" stroked="t" strokeweight="47.532716pt" strokecolor="#D9D9D9">
                <v:path arrowok="t"/>
              </v:shape>
              <v:shape style="position:absolute;left:6294;top:8015;width:4924;height:2780" coordorigin="6294,8015" coordsize="4924,2780" path="m6294,10794l6294,8015e" filled="f" stroked="t" strokeweight="47.532716pt" strokecolor="#D9D9D9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spacing w:before="0" w:after="0" w:line="249" w:lineRule="auto"/>
        <w:ind w:left="119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redir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300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ython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3000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lines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00" w:right="176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12"/>
          <w:w w:val="107"/>
        </w:rPr>
        <w:t>V</w:t>
      </w:r>
      <w:r>
        <w:rPr>
          <w:rFonts w:ascii="Arial" w:hAnsi="Arial" w:cs="Arial" w:eastAsia="Arial"/>
          <w:sz w:val="16"/>
          <w:szCs w:val="16"/>
          <w:spacing w:val="10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09"/>
        </w:rPr>
        <w:t>L</w:t>
      </w:r>
      <w:r>
        <w:rPr>
          <w:rFonts w:ascii="Arial" w:hAnsi="Arial" w:cs="Arial" w:eastAsia="Arial"/>
          <w:sz w:val="16"/>
          <w:szCs w:val="16"/>
          <w:spacing w:val="4"/>
          <w:w w:val="99"/>
        </w:rPr>
        <w:t>U</w:t>
      </w:r>
      <w:r>
        <w:rPr>
          <w:rFonts w:ascii="Arial" w:hAnsi="Arial" w:cs="Arial" w:eastAsia="Arial"/>
          <w:sz w:val="16"/>
          <w:szCs w:val="16"/>
          <w:spacing w:val="-8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section,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benchmarks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real-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orld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correctness,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mance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eness.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1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Ben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hmarks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mentioned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sections,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erage-based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mplementing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Although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modification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well-kn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fuzzer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benchmark: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AV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A-M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[34]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correctness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performance.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1)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Cor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ectness: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erify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correctness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dataset</w:t>
      </w:r>
      <w:r>
        <w:rPr>
          <w:rFonts w:ascii="Arial" w:hAnsi="Arial" w:cs="Arial" w:eastAsia="Arial"/>
          <w:sz w:val="20"/>
          <w:szCs w:val="20"/>
          <w:spacing w:val="3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ground-truth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ugs.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AV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A-M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widely-used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benchmark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automaticall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injects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ugs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GNU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utilities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programs: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base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64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ho</w:t>
      </w:r>
      <w:r>
        <w:rPr>
          <w:rFonts w:ascii="Arial" w:hAnsi="Arial" w:cs="Arial" w:eastAsia="Arial"/>
          <w:sz w:val="20"/>
          <w:szCs w:val="20"/>
          <w:spacing w:val="4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selected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i/>
        </w:rPr>
        <w:t>uniq</w:t>
      </w:r>
      <w:r>
        <w:rPr>
          <w:rFonts w:ascii="Arial" w:hAnsi="Arial" w:cs="Arial" w:eastAsia="Arial"/>
          <w:sz w:val="20"/>
          <w:szCs w:val="20"/>
          <w:spacing w:val="0"/>
          <w:w w:val="10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cannot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untu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16.04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QEMU-ARM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emulato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configured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cores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4GB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50" w:lineRule="auto"/>
        <w:ind w:left="85" w:right="-20" w:firstLine="199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xperiments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uniq</w:t>
      </w:r>
      <w:r>
        <w:rPr>
          <w:rFonts w:ascii="Arial" w:hAnsi="Arial" w:cs="Arial" w:eastAsia="Arial"/>
          <w:sz w:val="20"/>
          <w:szCs w:val="20"/>
          <w:spacing w:val="3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miti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randomization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repeated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six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AFL,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compiled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uniq</w:t>
      </w:r>
      <w:r>
        <w:rPr>
          <w:rFonts w:ascii="Arial" w:hAnsi="Arial" w:cs="Arial" w:eastAsia="Arial"/>
          <w:sz w:val="20"/>
          <w:szCs w:val="20"/>
          <w:spacing w:val="5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ource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afl-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clang-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ast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hours.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performs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instrum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entation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during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compilation.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formed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binary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instrumentation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pre-compiled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uniq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program.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compiled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parameters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afl-clang-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xperiment.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xperiment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lasted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hours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single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metrics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measure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fuzzing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process.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crashes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indicates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identified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ugs.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branch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indicates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proportion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branches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process.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reflects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unique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paths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triggered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xperiments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demonstrates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correctness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24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2)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erformance: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correctness,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performance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vital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performs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lacks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making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optimization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impossible.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vitably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erhead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instrumentation.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compared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fuzzing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test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90" w:lineRule="exact"/>
        <w:jc w:val="left"/>
        <w:rPr>
          <w:sz w:val="9"/>
          <w:szCs w:val="9"/>
        </w:rPr>
      </w:pPr>
      <w:rPr/>
      <w:r>
        <w:rPr/>
        <w:br w:type="column"/>
      </w:r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47.719269" w:type="dxa"/>
      </w:tblPr>
      <w:tblGrid/>
      <w:tr>
        <w:trPr>
          <w:trHeight w:val="518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58" w:space="0" w:color="000000"/>
              <w:right w:val="single" w:sz="3.185268" w:space="0" w:color="000000"/>
            </w:tcBorders>
          </w:tcPr>
          <w:p>
            <w:pPr>
              <w:spacing w:before="2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24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1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ool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82" w:after="0" w:line="240" w:lineRule="auto"/>
              <w:ind w:left="232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9" w:lineRule="exact"/>
              <w:ind w:left="22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Run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6" w:after="0" w:line="160" w:lineRule="exact"/>
              <w:ind w:left="122" w:right="102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b/>
                <w:bCs/>
              </w:rPr>
              <w:t>Unique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b/>
                <w:bCs/>
              </w:rPr>
              <w:t>Crash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82" w:after="0" w:line="240" w:lineRule="auto"/>
              <w:ind w:left="18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Branch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9" w:lineRule="exact"/>
              <w:ind w:left="12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erage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6" w:after="0" w:line="160" w:lineRule="exact"/>
              <w:ind w:left="121" w:right="77" w:firstLine="33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otal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ath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82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b/>
                <w:bCs/>
              </w:rPr>
              <w:t>Execution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9" w:lineRule="exact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3"/>
                <w:w w:val="93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3"/>
                <w:b/>
                <w:bCs/>
              </w:rPr>
              <w:t>ime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93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3"/>
                <w:b/>
                <w:bCs/>
              </w:rPr>
              <w:t>(H)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vMerge w:val="restart"/>
            <w:tcBorders>
              <w:top w:val="single" w:sz="3.184" w:space="0" w:color="000000"/>
              <w:left w:val="single" w:sz="3.18458" w:space="0" w:color="000000"/>
              <w:right w:val="single" w:sz="3.18526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8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24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2"/>
              </w:rPr>
              <w:t>AFL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6" w:after="0" w:line="240" w:lineRule="auto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6" w:after="0" w:line="240" w:lineRule="auto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6" w:after="0" w:line="240" w:lineRule="auto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29.82%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6" w:after="0" w:line="240" w:lineRule="auto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6" w:after="0" w:line="240" w:lineRule="auto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29.82%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80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29.82%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77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0" w:right="25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29.82%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78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29.82%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83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bottom w:val="single" w:sz="3.184" w:space="0" w:color="000000"/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29.82%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vMerge w:val="restart"/>
            <w:tcBorders>
              <w:top w:val="single" w:sz="3.184" w:space="0" w:color="000000"/>
              <w:left w:val="single" w:sz="3.18458" w:space="0" w:color="000000"/>
              <w:right w:val="single" w:sz="3.18526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8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</w:rPr>
              <w:t>AFL-IoT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6" w:after="0" w:line="240" w:lineRule="auto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6" w:after="0" w:line="240" w:lineRule="auto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6" w:after="0" w:line="240" w:lineRule="auto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29.64%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6" w:after="0" w:line="240" w:lineRule="auto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79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6" w:after="0" w:line="240" w:lineRule="auto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29.64%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29.64%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29.64%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82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29.64%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761" w:type="dxa"/>
            <w:vMerge/>
            <w:tcBorders>
              <w:bottom w:val="single" w:sz="3.184" w:space="0" w:color="000000"/>
              <w:left w:val="single" w:sz="3.18458" w:space="0" w:color="000000"/>
              <w:right w:val="single" w:sz="3.185268" w:space="0" w:color="000000"/>
            </w:tcBorders>
          </w:tcPr>
          <w:p>
            <w:pPr/>
            <w:rPr/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5268" w:space="0" w:color="000000"/>
              <w:right w:val="single" w:sz="3.184602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10" w:type="dxa"/>
            <w:tcBorders>
              <w:top w:val="single" w:sz="3.184" w:space="0" w:color="000000"/>
              <w:bottom w:val="single" w:sz="3.184" w:space="0" w:color="000000"/>
              <w:left w:val="single" w:sz="3.184602" w:space="0" w:color="000000"/>
              <w:right w:val="single" w:sz="3.184064" w:space="0" w:color="000000"/>
            </w:tcBorders>
          </w:tcPr>
          <w:p>
            <w:pPr>
              <w:spacing w:before="0" w:after="0" w:line="159" w:lineRule="exact"/>
              <w:ind w:left="286" w:right="26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12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687" w:space="0" w:color="000000"/>
            </w:tcBorders>
          </w:tcPr>
          <w:p>
            <w:pPr>
              <w:spacing w:before="0" w:after="0" w:line="159" w:lineRule="exact"/>
              <w:ind w:left="18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29.64%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556" w:type="dxa"/>
            <w:tcBorders>
              <w:top w:val="single" w:sz="3.184" w:space="0" w:color="000000"/>
              <w:bottom w:val="single" w:sz="3.184" w:space="0" w:color="000000"/>
              <w:left w:val="single" w:sz="3.184687" w:space="0" w:color="000000"/>
              <w:right w:val="single" w:sz="3.185225" w:space="0" w:color="000000"/>
            </w:tcBorders>
          </w:tcPr>
          <w:p>
            <w:pPr>
              <w:spacing w:before="0" w:after="0" w:line="159" w:lineRule="exact"/>
              <w:ind w:left="174" w:right="15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78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5225" w:space="0" w:color="000000"/>
              <w:right w:val="single" w:sz="3.186062" w:space="0" w:color="000000"/>
            </w:tcBorders>
          </w:tcPr>
          <w:p>
            <w:pPr>
              <w:spacing w:before="0" w:after="0" w:line="159" w:lineRule="exact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spacing w:before="9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II: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uniq</w:t>
      </w:r>
      <w:r>
        <w:rPr>
          <w:rFonts w:ascii="Arial" w:hAnsi="Arial" w:cs="Arial" w:eastAsia="Arial"/>
          <w:sz w:val="20"/>
          <w:szCs w:val="20"/>
          <w:spacing w:val="4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a-M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Dataset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80" w:right="1713"/>
        <w:jc w:val="center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95959"/>
          <w:spacing w:val="9"/>
          <w:w w:val="103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v</w:t>
      </w:r>
      <w:r>
        <w:rPr>
          <w:rFonts w:ascii="Calibri" w:hAnsi="Calibri" w:cs="Calibri" w:eastAsia="Calibri"/>
          <w:sz w:val="18"/>
          <w:szCs w:val="18"/>
          <w:color w:val="595959"/>
          <w:spacing w:val="-28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10"/>
          <w:w w:val="103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g</w:t>
      </w:r>
      <w:r>
        <w:rPr>
          <w:rFonts w:ascii="Calibri" w:hAnsi="Calibri" w:cs="Calibri" w:eastAsia="Calibri"/>
          <w:sz w:val="18"/>
          <w:szCs w:val="18"/>
          <w:color w:val="595959"/>
          <w:spacing w:val="-29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32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-2"/>
          <w:w w:val="103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o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color w:val="595959"/>
          <w:spacing w:val="-29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18"/>
          <w:szCs w:val="18"/>
          <w:color w:val="595959"/>
          <w:spacing w:val="3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P</w:t>
      </w:r>
      <w:r>
        <w:rPr>
          <w:rFonts w:ascii="Calibri" w:hAnsi="Calibri" w:cs="Calibri" w:eastAsia="Calibri"/>
          <w:sz w:val="18"/>
          <w:szCs w:val="18"/>
          <w:color w:val="595959"/>
          <w:spacing w:val="-30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color w:val="595959"/>
          <w:spacing w:val="-28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h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3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219" w:right="2212"/>
        <w:jc w:val="center"/>
        <w:rPr>
          <w:rFonts w:ascii="Calibri" w:hAnsi="Calibri" w:cs="Calibri" w:eastAsia="Calibri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675812pt;margin-top:4.497897pt;width:7.8197pt;height:12.320284pt;mso-position-horizontal-relative:page;mso-position-vertical-relative:paragraph;z-index:-1377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94.5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3.780334pt;margin-top:11.828764pt;width:7.8197pt;height:7.899267pt;mso-position-horizontal-relative:page;mso-position-vertical-relative:paragraph;z-index:-1375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91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5.377625pt;margin-top:23.081154pt;width:7.8197pt;height:15.269917pt;mso-position-horizontal-relative:page;mso-position-vertical-relative:paragraph;z-index:-1370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70.25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0.482117pt;margin-top:25.991003pt;width:7.8197pt;height:15.269917pt;mso-position-horizontal-relative:page;mso-position-vertical-relative:paragraph;z-index:-1368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66.75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3.728577pt;margin-top:49.851772pt;width:7.8197pt;height:15.269917pt;mso-position-horizontal-relative:page;mso-position-vertical-relative:paragraph;z-index:-1365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40.25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8.833008pt;margin-top:51.597683pt;width:7.8197pt;height:15.269917pt;mso-position-horizontal-relative:page;mso-position-vertical-relative:paragraph;z-index:-1363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38.25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Calibri" w:hAnsi="Calibri" w:cs="Calibri" w:eastAsia="Calibri"/>
          <w:sz w:val="10"/>
          <w:szCs w:val="10"/>
          <w:color w:val="595959"/>
          <w:spacing w:val="-2"/>
          <w:w w:val="100"/>
        </w:rPr>
        <w:t>AF</w:t>
      </w:r>
      <w:r>
        <w:rPr>
          <w:rFonts w:ascii="Calibri" w:hAnsi="Calibri" w:cs="Calibri" w:eastAsia="Calibri"/>
          <w:sz w:val="10"/>
          <w:szCs w:val="10"/>
          <w:color w:val="595959"/>
          <w:spacing w:val="0"/>
          <w:w w:val="100"/>
        </w:rPr>
        <w:t>L</w:t>
      </w:r>
      <w:r>
        <w:rPr>
          <w:rFonts w:ascii="Calibri" w:hAnsi="Calibri" w:cs="Calibri" w:eastAsia="Calibri"/>
          <w:sz w:val="10"/>
          <w:szCs w:val="10"/>
          <w:color w:val="595959"/>
          <w:spacing w:val="0"/>
          <w:w w:val="100"/>
        </w:rPr>
        <w:t>      </w:t>
      </w:r>
      <w:r>
        <w:rPr>
          <w:rFonts w:ascii="Calibri" w:hAnsi="Calibri" w:cs="Calibri" w:eastAsia="Calibri"/>
          <w:sz w:val="10"/>
          <w:szCs w:val="10"/>
          <w:color w:val="595959"/>
          <w:spacing w:val="14"/>
          <w:w w:val="100"/>
        </w:rPr>
        <w:t> </w:t>
      </w:r>
      <w:r>
        <w:rPr>
          <w:rFonts w:ascii="Calibri" w:hAnsi="Calibri" w:cs="Calibri" w:eastAsia="Calibri"/>
          <w:sz w:val="10"/>
          <w:szCs w:val="10"/>
          <w:color w:val="595959"/>
          <w:spacing w:val="-2"/>
          <w:w w:val="104"/>
        </w:rPr>
        <w:t>AF</w:t>
      </w:r>
      <w:r>
        <w:rPr>
          <w:rFonts w:ascii="Calibri" w:hAnsi="Calibri" w:cs="Calibri" w:eastAsia="Calibri"/>
          <w:sz w:val="10"/>
          <w:szCs w:val="10"/>
          <w:color w:val="595959"/>
          <w:spacing w:val="3"/>
          <w:w w:val="104"/>
        </w:rPr>
        <w:t>L</w:t>
      </w:r>
      <w:r>
        <w:rPr>
          <w:rFonts w:ascii="Calibri" w:hAnsi="Calibri" w:cs="Calibri" w:eastAsia="Calibri"/>
          <w:sz w:val="10"/>
          <w:szCs w:val="10"/>
          <w:color w:val="595959"/>
          <w:spacing w:val="3"/>
          <w:w w:val="104"/>
        </w:rPr>
        <w:t>-</w:t>
      </w:r>
      <w:r>
        <w:rPr>
          <w:rFonts w:ascii="Calibri" w:hAnsi="Calibri" w:cs="Calibri" w:eastAsia="Calibri"/>
          <w:sz w:val="10"/>
          <w:szCs w:val="10"/>
          <w:color w:val="595959"/>
          <w:spacing w:val="-3"/>
          <w:w w:val="104"/>
        </w:rPr>
        <w:t>I</w:t>
      </w:r>
      <w:r>
        <w:rPr>
          <w:rFonts w:ascii="Calibri" w:hAnsi="Calibri" w:cs="Calibri" w:eastAsia="Calibri"/>
          <w:sz w:val="10"/>
          <w:szCs w:val="10"/>
          <w:color w:val="595959"/>
          <w:spacing w:val="3"/>
          <w:w w:val="104"/>
        </w:rPr>
        <w:t>o</w:t>
      </w:r>
      <w:r>
        <w:rPr>
          <w:rFonts w:ascii="Calibri" w:hAnsi="Calibri" w:cs="Calibri" w:eastAsia="Calibri"/>
          <w:sz w:val="10"/>
          <w:szCs w:val="10"/>
          <w:color w:val="595959"/>
          <w:spacing w:val="0"/>
          <w:w w:val="104"/>
        </w:rPr>
        <w:t>T</w:t>
      </w:r>
      <w:r>
        <w:rPr>
          <w:rFonts w:ascii="Calibri" w:hAnsi="Calibri" w:cs="Calibri" w:eastAsia="Calibri"/>
          <w:sz w:val="10"/>
          <w:szCs w:val="1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02" w:right="721"/>
        <w:jc w:val="center"/>
        <w:tabs>
          <w:tab w:pos="1620" w:val="left"/>
          <w:tab w:pos="2900" w:val="left"/>
          <w:tab w:pos="4080" w:val="left"/>
        </w:tabs>
        <w:rPr>
          <w:rFonts w:ascii="Calibri" w:hAnsi="Calibri" w:cs="Calibri" w:eastAsia="Calibri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7.026703pt;margin-top:-34.057812pt;width:7.8197pt;height:15.269917pt;mso-position-horizontal-relative:page;mso-position-vertical-relative:paragraph;z-index:-1373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13.25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131195pt;margin-top:-30.526209pt;width:7.8197pt;height:12.320284pt;mso-position-horizontal-relative:page;mso-position-vertical-relative:paragraph;z-index:-1372" type="#_x0000_t202" filled="f" stroked="f">
            <v:textbox inset="0,0,0,0" style="layout-flow:vertical;mso-layout-flow-alt:bottom-to-top">
              <w:txbxContent>
                <w:p>
                  <w:pPr>
                    <w:spacing w:before="6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12.5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ba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1"/>
          <w:szCs w:val="11"/>
          <w:color w:val="595959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1"/>
          <w:szCs w:val="11"/>
          <w:color w:val="595959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6</w:t>
      </w:r>
      <w:r>
        <w:rPr>
          <w:rFonts w:ascii="Calibri" w:hAnsi="Calibri" w:cs="Calibri" w:eastAsia="Calibri"/>
          <w:sz w:val="11"/>
          <w:szCs w:val="11"/>
          <w:color w:val="595959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4</w:t>
      </w:r>
      <w:r>
        <w:rPr>
          <w:rFonts w:ascii="Calibri" w:hAnsi="Calibri" w:cs="Calibri" w:eastAsia="Calibri"/>
          <w:sz w:val="11"/>
          <w:szCs w:val="11"/>
          <w:color w:val="595959"/>
          <w:spacing w:val="-22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m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11"/>
          <w:szCs w:val="11"/>
          <w:color w:val="595959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5</w:t>
      </w:r>
      <w:r>
        <w:rPr>
          <w:rFonts w:ascii="Calibri" w:hAnsi="Calibri" w:cs="Calibri" w:eastAsia="Calibri"/>
          <w:sz w:val="11"/>
          <w:szCs w:val="11"/>
          <w:color w:val="595959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1"/>
          <w:szCs w:val="11"/>
          <w:color w:val="595959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11"/>
          <w:szCs w:val="11"/>
          <w:color w:val="595959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11"/>
          <w:szCs w:val="11"/>
          <w:color w:val="595959"/>
          <w:spacing w:val="-20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uni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q</w:t>
      </w:r>
      <w:r>
        <w:rPr>
          <w:rFonts w:ascii="Calibri" w:hAnsi="Calibri" w:cs="Calibri" w:eastAsia="Calibri"/>
          <w:sz w:val="11"/>
          <w:szCs w:val="11"/>
          <w:color w:val="595959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w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h</w:t>
      </w:r>
      <w:r>
        <w:rPr>
          <w:rFonts w:ascii="Calibri" w:hAnsi="Calibri" w:cs="Calibri" w:eastAsia="Calibri"/>
          <w:sz w:val="11"/>
          <w:szCs w:val="11"/>
          <w:color w:val="595959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5"/>
          <w:b/>
          <w:bCs/>
        </w:rPr>
        <w:t>o</w:t>
      </w:r>
      <w:r>
        <w:rPr>
          <w:rFonts w:ascii="Calibri" w:hAnsi="Calibri" w:cs="Calibri" w:eastAsia="Calibri"/>
          <w:sz w:val="11"/>
          <w:szCs w:val="11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610" w:right="170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9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erage</w:t>
      </w:r>
      <w:r>
        <w:rPr>
          <w:rFonts w:ascii="Arial" w:hAnsi="Arial" w:cs="Arial" w:eastAsia="Arial"/>
          <w:sz w:val="18"/>
          <w:szCs w:val="18"/>
          <w:spacing w:val="2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otal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3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aths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70" w:right="1084"/>
        <w:jc w:val="center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95959"/>
          <w:spacing w:val="9"/>
          <w:w w:val="102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v</w:t>
      </w:r>
      <w:r>
        <w:rPr>
          <w:rFonts w:ascii="Calibri" w:hAnsi="Calibri" w:cs="Calibri" w:eastAsia="Calibri"/>
          <w:sz w:val="18"/>
          <w:szCs w:val="18"/>
          <w:color w:val="595959"/>
          <w:spacing w:val="-29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10"/>
          <w:w w:val="102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g</w:t>
      </w:r>
      <w:r>
        <w:rPr>
          <w:rFonts w:ascii="Calibri" w:hAnsi="Calibri" w:cs="Calibri" w:eastAsia="Calibri"/>
          <w:sz w:val="18"/>
          <w:szCs w:val="18"/>
          <w:color w:val="595959"/>
          <w:spacing w:val="-29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30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9"/>
          <w:w w:val="102"/>
          <w:b/>
          <w:bCs/>
        </w:rPr>
        <w:t>x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u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i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o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color w:val="595959"/>
          <w:spacing w:val="3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p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18"/>
          <w:szCs w:val="18"/>
          <w:color w:val="595959"/>
          <w:spacing w:val="3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14"/>
          <w:w w:val="102"/>
          <w:b/>
          <w:bCs/>
        </w:rPr>
        <w:t>(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30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9"/>
          <w:w w:val="102"/>
          <w:b/>
          <w:bCs/>
        </w:rPr>
        <w:t>x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9"/>
          <w:w w:val="102"/>
          <w:b/>
          <w:bCs/>
        </w:rPr>
        <w:t>/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color w:val="595959"/>
          <w:spacing w:val="-27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color w:val="595959"/>
          <w:spacing w:val="0"/>
          <w:w w:val="102"/>
          <w:b/>
          <w:bCs/>
        </w:rPr>
        <w:t>)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30" w:right="2206"/>
        <w:jc w:val="center"/>
        <w:rPr>
          <w:rFonts w:ascii="Calibri" w:hAnsi="Calibri" w:cs="Calibri" w:eastAsia="Calibri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9.14502pt;margin-top:17.744448pt;width:7.7788pt;height:15.176658pt;mso-position-horizontal-relative:page;mso-position-vertical-relative:paragraph;z-index:-1378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45.73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4.249756pt;margin-top:24.101128pt;width:7.7788pt;height:15.176658pt;mso-position-horizontal-relative:page;mso-position-vertical-relative:paragraph;z-index:-137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41.65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7.496979pt;margin-top:7.920487pt;width:7.7788pt;height:15.176658pt;mso-position-horizontal-relative:page;mso-position-vertical-relative:paragraph;z-index:-137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52.55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601715pt;margin-top:17.166567pt;width:7.7788pt;height:15.176658pt;mso-position-horizontal-relative:page;mso-position-vertical-relative:paragraph;z-index:-1371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46.46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5.848938pt;margin-top:10.232007pt;width:7.7788pt;height:15.176658pt;mso-position-horizontal-relative:page;mso-position-vertical-relative:paragraph;z-index:-1369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51.07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0.953674pt;margin-top:18.361832pt;width:7.7788pt;height:12.247754pt;mso-position-horizontal-relative:page;mso-position-vertical-relative:paragraph;z-index:-1367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47.5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4.200867pt;margin-top:29.302048pt;width:7.7788pt;height:15.176658pt;mso-position-horizontal-relative:page;mso-position-vertical-relative:paragraph;z-index:-1366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38.02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9.305603pt;margin-top:33.925087pt;width:7.7788pt;height:15.176658pt;mso-position-horizontal-relative:page;mso-position-vertical-relative:paragraph;z-index:-1364" type="#_x0000_t202" filled="f" stroked="f">
            <v:textbox inset="0,0,0,0" style="layout-flow:vertical;mso-layout-flow-alt:bottom-to-top">
              <w:txbxContent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Calibri" w:hAnsi="Calibri" w:cs="Calibri" w:eastAsia="Calibri"/>
                      <w:sz w:val="11"/>
                      <w:szCs w:val="11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7F7F7F"/>
                      <w:spacing w:val="0"/>
                      <w:w w:val="105"/>
                    </w:rPr>
                    <w:t>34.86</w:t>
                  </w:r>
                  <w:r>
                    <w:rPr>
                      <w:rFonts w:ascii="Calibri" w:hAnsi="Calibri" w:cs="Calibri" w:eastAsia="Calibri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Calibri" w:hAnsi="Calibri" w:cs="Calibri" w:eastAsia="Calibri"/>
          <w:sz w:val="10"/>
          <w:szCs w:val="10"/>
          <w:color w:val="595959"/>
          <w:spacing w:val="-2"/>
          <w:w w:val="100"/>
        </w:rPr>
        <w:t>AF</w:t>
      </w:r>
      <w:r>
        <w:rPr>
          <w:rFonts w:ascii="Calibri" w:hAnsi="Calibri" w:cs="Calibri" w:eastAsia="Calibri"/>
          <w:sz w:val="10"/>
          <w:szCs w:val="10"/>
          <w:color w:val="595959"/>
          <w:spacing w:val="0"/>
          <w:w w:val="100"/>
        </w:rPr>
        <w:t>L</w:t>
      </w:r>
      <w:r>
        <w:rPr>
          <w:rFonts w:ascii="Calibri" w:hAnsi="Calibri" w:cs="Calibri" w:eastAsia="Calibri"/>
          <w:sz w:val="10"/>
          <w:szCs w:val="10"/>
          <w:color w:val="595959"/>
          <w:spacing w:val="0"/>
          <w:w w:val="100"/>
        </w:rPr>
        <w:t>      </w:t>
      </w:r>
      <w:r>
        <w:rPr>
          <w:rFonts w:ascii="Calibri" w:hAnsi="Calibri" w:cs="Calibri" w:eastAsia="Calibri"/>
          <w:sz w:val="10"/>
          <w:szCs w:val="10"/>
          <w:color w:val="595959"/>
          <w:spacing w:val="12"/>
          <w:w w:val="100"/>
        </w:rPr>
        <w:t> </w:t>
      </w:r>
      <w:r>
        <w:rPr>
          <w:rFonts w:ascii="Calibri" w:hAnsi="Calibri" w:cs="Calibri" w:eastAsia="Calibri"/>
          <w:sz w:val="10"/>
          <w:szCs w:val="10"/>
          <w:color w:val="595959"/>
          <w:spacing w:val="-2"/>
          <w:w w:val="104"/>
        </w:rPr>
        <w:t>AF</w:t>
      </w:r>
      <w:r>
        <w:rPr>
          <w:rFonts w:ascii="Calibri" w:hAnsi="Calibri" w:cs="Calibri" w:eastAsia="Calibri"/>
          <w:sz w:val="10"/>
          <w:szCs w:val="10"/>
          <w:color w:val="595959"/>
          <w:spacing w:val="3"/>
          <w:w w:val="104"/>
        </w:rPr>
        <w:t>L</w:t>
      </w:r>
      <w:r>
        <w:rPr>
          <w:rFonts w:ascii="Calibri" w:hAnsi="Calibri" w:cs="Calibri" w:eastAsia="Calibri"/>
          <w:sz w:val="10"/>
          <w:szCs w:val="10"/>
          <w:color w:val="595959"/>
          <w:spacing w:val="3"/>
          <w:w w:val="104"/>
        </w:rPr>
        <w:t>-</w:t>
      </w:r>
      <w:r>
        <w:rPr>
          <w:rFonts w:ascii="Calibri" w:hAnsi="Calibri" w:cs="Calibri" w:eastAsia="Calibri"/>
          <w:sz w:val="10"/>
          <w:szCs w:val="10"/>
          <w:color w:val="595959"/>
          <w:spacing w:val="-3"/>
          <w:w w:val="103"/>
        </w:rPr>
        <w:t>I</w:t>
      </w:r>
      <w:r>
        <w:rPr>
          <w:rFonts w:ascii="Calibri" w:hAnsi="Calibri" w:cs="Calibri" w:eastAsia="Calibri"/>
          <w:sz w:val="10"/>
          <w:szCs w:val="10"/>
          <w:color w:val="595959"/>
          <w:spacing w:val="3"/>
          <w:w w:val="104"/>
        </w:rPr>
        <w:t>o</w:t>
      </w:r>
      <w:r>
        <w:rPr>
          <w:rFonts w:ascii="Calibri" w:hAnsi="Calibri" w:cs="Calibri" w:eastAsia="Calibri"/>
          <w:sz w:val="10"/>
          <w:szCs w:val="10"/>
          <w:color w:val="595959"/>
          <w:spacing w:val="0"/>
          <w:w w:val="104"/>
        </w:rPr>
        <w:t>T</w:t>
      </w:r>
      <w:r>
        <w:rPr>
          <w:rFonts w:ascii="Calibri" w:hAnsi="Calibri" w:cs="Calibri" w:eastAsia="Calibri"/>
          <w:sz w:val="10"/>
          <w:szCs w:val="1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2" w:right="712"/>
        <w:jc w:val="center"/>
        <w:tabs>
          <w:tab w:pos="1640" w:val="left"/>
          <w:tab w:pos="2920" w:val="left"/>
          <w:tab w:pos="4080" w:val="left"/>
        </w:tabs>
        <w:rPr>
          <w:rFonts w:ascii="Calibri" w:hAnsi="Calibri" w:cs="Calibri" w:eastAsia="Calibri"/>
          <w:sz w:val="11"/>
          <w:szCs w:val="11"/>
        </w:rPr>
      </w:pPr>
      <w:rPr/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ba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1"/>
          <w:szCs w:val="11"/>
          <w:color w:val="595959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1"/>
          <w:szCs w:val="11"/>
          <w:color w:val="595959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6</w:t>
      </w:r>
      <w:r>
        <w:rPr>
          <w:rFonts w:ascii="Calibri" w:hAnsi="Calibri" w:cs="Calibri" w:eastAsia="Calibri"/>
          <w:sz w:val="11"/>
          <w:szCs w:val="11"/>
          <w:color w:val="595959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4</w:t>
      </w:r>
      <w:r>
        <w:rPr>
          <w:rFonts w:ascii="Calibri" w:hAnsi="Calibri" w:cs="Calibri" w:eastAsia="Calibri"/>
          <w:sz w:val="11"/>
          <w:szCs w:val="11"/>
          <w:color w:val="595959"/>
          <w:spacing w:val="-22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m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11"/>
          <w:szCs w:val="11"/>
          <w:color w:val="595959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5</w:t>
      </w:r>
      <w:r>
        <w:rPr>
          <w:rFonts w:ascii="Calibri" w:hAnsi="Calibri" w:cs="Calibri" w:eastAsia="Calibri"/>
          <w:sz w:val="11"/>
          <w:szCs w:val="11"/>
          <w:color w:val="595959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1"/>
          <w:szCs w:val="11"/>
          <w:color w:val="595959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11"/>
          <w:szCs w:val="11"/>
          <w:color w:val="595959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11"/>
          <w:szCs w:val="11"/>
          <w:color w:val="595959"/>
          <w:spacing w:val="-20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uni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q</w:t>
      </w:r>
      <w:r>
        <w:rPr>
          <w:rFonts w:ascii="Calibri" w:hAnsi="Calibri" w:cs="Calibri" w:eastAsia="Calibri"/>
          <w:sz w:val="11"/>
          <w:szCs w:val="11"/>
          <w:color w:val="595959"/>
          <w:spacing w:val="-17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11"/>
          <w:szCs w:val="11"/>
          <w:color w:val="595959"/>
          <w:spacing w:val="14"/>
          <w:w w:val="100"/>
          <w:b/>
          <w:bCs/>
        </w:rPr>
        <w:t>w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0"/>
          <w:b/>
          <w:bCs/>
        </w:rPr>
        <w:t>h</w:t>
      </w:r>
      <w:r>
        <w:rPr>
          <w:rFonts w:ascii="Calibri" w:hAnsi="Calibri" w:cs="Calibri" w:eastAsia="Calibri"/>
          <w:sz w:val="11"/>
          <w:szCs w:val="11"/>
          <w:color w:val="595959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11"/>
          <w:szCs w:val="11"/>
          <w:color w:val="595959"/>
          <w:spacing w:val="0"/>
          <w:w w:val="104"/>
          <w:b/>
          <w:bCs/>
        </w:rPr>
        <w:t>o</w:t>
      </w:r>
      <w:r>
        <w:rPr>
          <w:rFonts w:ascii="Calibri" w:hAnsi="Calibri" w:cs="Calibri" w:eastAsia="Calibri"/>
          <w:sz w:val="11"/>
          <w:szCs w:val="11"/>
          <w:color w:val="00000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401" w:right="1501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9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erage</w:t>
      </w:r>
      <w:r>
        <w:rPr>
          <w:rFonts w:ascii="Arial" w:hAnsi="Arial" w:cs="Arial" w:eastAsia="Arial"/>
          <w:sz w:val="18"/>
          <w:szCs w:val="18"/>
          <w:spacing w:val="17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ecution</w:t>
      </w:r>
      <w:r>
        <w:rPr>
          <w:rFonts w:ascii="Arial" w:hAnsi="Arial" w:cs="Arial" w:eastAsia="Arial"/>
          <w:sz w:val="18"/>
          <w:szCs w:val="18"/>
          <w:spacing w:val="2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Speed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-35" w:right="6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7: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instrumentation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chose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L</w:t>
      </w:r>
      <w:r>
        <w:rPr>
          <w:rFonts w:ascii="Arial" w:hAnsi="Arial" w:cs="Arial" w:eastAsia="Arial"/>
          <w:sz w:val="20"/>
          <w:szCs w:val="20"/>
          <w:spacing w:val="-27"/>
          <w:w w:val="107"/>
        </w:rPr>
        <w:t>AV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A-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dataset.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AV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A-M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xperiment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vironment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vious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aluation: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dual-core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CPU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4GB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QEMU-ARM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emulato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ersions: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afl-clang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compiled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clang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parameters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instrumentation.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miti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influence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randomness,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55" w:top="840" w:bottom="840" w:left="860" w:right="860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7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times.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instance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single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6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chose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paths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speed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indicators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performance.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Figure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compares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5%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erage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decrease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paths.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reason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decrease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ones,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3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decrease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instances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3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fects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mutate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therefore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paths.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6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Among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AV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A-M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dataset,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strumented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drop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10%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erage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compared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compiled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ersions.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performance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erhead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attri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reasons: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4" w:after="0" w:line="249" w:lineRule="auto"/>
        <w:ind w:left="604" w:right="-54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performs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enough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impossible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opt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imize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Therefore,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gisters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instrumented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contrast,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AF</w:t>
      </w:r>
      <w:r>
        <w:rPr>
          <w:rFonts w:ascii="Arial" w:hAnsi="Arial" w:cs="Arial" w:eastAsia="Arial"/>
          <w:sz w:val="20"/>
          <w:szCs w:val="20"/>
          <w:spacing w:val="-18"/>
          <w:w w:val="102"/>
        </w:rPr>
        <w:t>L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source-based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compiler</w:t>
      </w:r>
      <w:r>
        <w:rPr>
          <w:rFonts w:ascii="Arial" w:hAnsi="Arial" w:cs="Arial" w:eastAsia="Arial"/>
          <w:sz w:val="20"/>
          <w:szCs w:val="20"/>
          <w:spacing w:val="-11"/>
          <w:w w:val="9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optimization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capabilities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oid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ving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frequentl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Besides,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gisters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store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pointers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yielding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aster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stubs.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604" w:right="-54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tions,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wrap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</w:t>
      </w:r>
      <w:r>
        <w:rPr>
          <w:rFonts w:ascii="Arial" w:hAnsi="Arial" w:cs="Arial" w:eastAsia="Arial"/>
          <w:sz w:val="20"/>
          <w:szCs w:val="20"/>
          <w:spacing w:val="4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during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ensure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erwritten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xpected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gment.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vitably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introduces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ot-related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operations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together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access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instructions,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wn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604" w:right="-54" w:firstLine="-2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3)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guarantee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grity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gram,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place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entire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loaded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ecution,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jump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instrumented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frequently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record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path.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cannot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loaded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3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frequent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forth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jump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cache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misses,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further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erhead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4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erall,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compared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performance,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5%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decrease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age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10%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decrease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ecution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programs.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slight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erhead,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apable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fuzzing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binary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resources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1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Real-world</w:t>
      </w:r>
      <w:r>
        <w:rPr>
          <w:rFonts w:ascii="Arial" w:hAnsi="Arial" w:cs="Arial" w:eastAsia="Arial"/>
          <w:sz w:val="20"/>
          <w:szCs w:val="20"/>
          <w:spacing w:val="1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1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ultimate</w:t>
      </w:r>
      <w:r>
        <w:rPr>
          <w:rFonts w:ascii="Arial" w:hAnsi="Arial" w:cs="Arial" w:eastAsia="Arial"/>
          <w:sz w:val="20"/>
          <w:szCs w:val="20"/>
          <w:spacing w:val="2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TS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Linux-based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benchmarks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correctness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real-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selects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popular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Linux-based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home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routers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well-kn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vice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manu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acturer: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ASUS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C1700,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Xiaomi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R1D/R3D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Netgear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R7000.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latest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shell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ugging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aces.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selected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dozens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command-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determined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interact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where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feed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analyzing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viors.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Since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vices,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directly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further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vironment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configuration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performed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binary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signed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(e.g.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),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additionally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applied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described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III-D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redirect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specific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aces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erall,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aluation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performed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binary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fuzzing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100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binary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instance,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single-core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CPU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24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hours.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crashes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binary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programs.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programs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arch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tools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included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Busybox,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popular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utility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toolbox</w:t>
      </w:r>
      <w:r>
        <w:rPr>
          <w:rFonts w:ascii="Arial" w:hAnsi="Arial" w:cs="Arial" w:eastAsia="Arial"/>
          <w:sz w:val="20"/>
          <w:szCs w:val="20"/>
          <w:spacing w:val="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found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30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crashes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programs.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Further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been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latest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Bus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ybox.</w:t>
      </w:r>
      <w:r>
        <w:rPr>
          <w:rFonts w:ascii="Arial" w:hAnsi="Arial" w:cs="Arial" w:eastAsia="Arial"/>
          <w:sz w:val="20"/>
          <w:szCs w:val="20"/>
          <w:spacing w:val="4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Notabl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crash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lzcat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crashes</w:t>
      </w:r>
      <w:r>
        <w:rPr>
          <w:rFonts w:ascii="Arial" w:hAnsi="Arial" w:cs="Arial" w:eastAsia="Arial"/>
          <w:sz w:val="20"/>
          <w:szCs w:val="20"/>
          <w:spacing w:val="3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unlzma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months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aluation,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demonstrates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AFL-IoT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ugs.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ugs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Busybox,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found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12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crashes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independent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arch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unzip.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ninth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third-party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sar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(System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vity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Reporter)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[36],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14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unique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crashes.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plugincente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daemon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Xiaomi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R1D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smart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route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Although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daemon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generally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needs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series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initialization</w:t>
      </w:r>
      <w:r>
        <w:rPr>
          <w:rFonts w:ascii="Arial" w:hAnsi="Arial" w:cs="Arial" w:eastAsia="Arial"/>
          <w:sz w:val="20"/>
          <w:szCs w:val="20"/>
          <w:spacing w:val="4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when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starting,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which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could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speed,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22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unique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crashes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summar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ast,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lightweight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easily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yable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erage-based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fram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binary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grams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vice.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major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fuzzers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instruments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arious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slight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erhead.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aluation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accurate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finding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vices,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about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10%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erhead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AFL.</w:t>
      </w:r>
    </w:p>
    <w:p>
      <w:pPr>
        <w:jc w:val="both"/>
        <w:spacing w:after="0"/>
        <w:sectPr>
          <w:pgMar w:header="0" w:footer="655" w:top="920" w:bottom="840" w:left="860" w:right="860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9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87.339897" w:type="dxa"/>
      </w:tblPr>
      <w:tblGrid/>
      <w:tr>
        <w:trPr>
          <w:trHeight w:val="359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82" w:after="0" w:line="240" w:lineRule="auto"/>
              <w:ind w:left="243" w:right="22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b/>
                <w:bCs/>
              </w:rPr>
              <w:t>No.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82" w:after="0" w:line="240" w:lineRule="auto"/>
              <w:ind w:left="136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Binary</w:t>
            </w:r>
            <w:r>
              <w:rPr>
                <w:rFonts w:ascii="Arial" w:hAnsi="Arial" w:cs="Arial" w:eastAsia="Arial"/>
                <w:sz w:val="14"/>
                <w:szCs w:val="14"/>
                <w:spacing w:val="-1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ogram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82" w:after="0" w:line="240" w:lineRule="auto"/>
              <w:ind w:left="196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92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92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2"/>
                <w:b/>
                <w:bCs/>
              </w:rPr>
              <w:t>ogram</w:t>
            </w:r>
            <w:r>
              <w:rPr>
                <w:rFonts w:ascii="Arial" w:hAnsi="Arial" w:cs="Arial" w:eastAsia="Arial"/>
                <w:sz w:val="14"/>
                <w:szCs w:val="14"/>
                <w:spacing w:val="18"/>
                <w:w w:val="92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ype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82" w:after="0" w:line="240" w:lineRule="auto"/>
              <w:ind w:left="407" w:right="387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w w:val="9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9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5"/>
                <w:b/>
                <w:bCs/>
              </w:rPr>
              <w:t>vice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2" w:after="0" w:line="240" w:lineRule="auto"/>
              <w:ind w:left="13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Execution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9" w:lineRule="exact"/>
              <w:ind w:left="14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ime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3"/>
                <w:b/>
                <w:bCs/>
              </w:rPr>
              <w:t>(H)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2" w:after="0" w:line="240" w:lineRule="auto"/>
              <w:ind w:left="20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Branch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9" w:lineRule="exact"/>
              <w:ind w:left="14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erage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2" w:after="0" w:line="240" w:lineRule="auto"/>
              <w:ind w:left="276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1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otal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9" w:lineRule="exact"/>
              <w:ind w:left="262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aths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2" w:after="0" w:line="240" w:lineRule="auto"/>
              <w:ind w:left="303" w:right="28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b/>
                <w:bCs/>
              </w:rPr>
              <w:t>Execution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9" w:lineRule="exact"/>
              <w:ind w:left="178" w:right="15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4"/>
                <w:b/>
                <w:bCs/>
              </w:rPr>
              <w:t>Speed</w:t>
            </w:r>
            <w:r>
              <w:rPr>
                <w:rFonts w:ascii="Arial" w:hAnsi="Arial" w:cs="Arial" w:eastAsia="Arial"/>
                <w:sz w:val="14"/>
                <w:szCs w:val="14"/>
                <w:spacing w:val="19"/>
                <w:w w:val="8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4"/>
                <w:b/>
                <w:bCs/>
              </w:rPr>
              <w:t>(exec/s)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82" w:after="0" w:line="240" w:lineRule="auto"/>
              <w:ind w:left="15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b/>
                <w:bCs/>
              </w:rPr>
              <w:t>Unique</w:t>
            </w:r>
            <w:r>
              <w:rPr>
                <w:rFonts w:ascii="Arial" w:hAnsi="Arial" w:cs="Arial" w:eastAsia="Arial"/>
                <w:sz w:val="14"/>
                <w:szCs w:val="14"/>
                <w:spacing w:val="16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Crashes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0" w:after="0" w:line="167" w:lineRule="exact"/>
              <w:ind w:left="410" w:right="-2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unzip2</w:t>
            </w:r>
            <w:r>
              <w:rPr>
                <w:rFonts w:ascii="Arial" w:hAnsi="Arial" w:cs="Arial" w:eastAsia="Arial"/>
                <w:sz w:val="10"/>
                <w:szCs w:val="10"/>
                <w:spacing w:val="0"/>
                <w:w w:val="100"/>
                <w:position w:val="6"/>
              </w:rPr>
              <w:t>1</w:t>
            </w:r>
            <w:r>
              <w:rPr>
                <w:rFonts w:ascii="Arial" w:hAnsi="Arial" w:cs="Arial" w:eastAsia="Arial"/>
                <w:sz w:val="10"/>
                <w:szCs w:val="10"/>
                <w:spacing w:val="0"/>
                <w:w w:val="100"/>
                <w:position w:val="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6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Xiaomi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R1D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4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2.27%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293" w:right="27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203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82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1" w:right="51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0" w:after="0" w:line="167" w:lineRule="exact"/>
              <w:ind w:left="454" w:right="384"/>
              <w:jc w:val="center"/>
              <w:rPr>
                <w:rFonts w:ascii="Arial" w:hAnsi="Arial" w:cs="Arial" w:eastAsia="Arial"/>
                <w:sz w:val="10"/>
                <w:szCs w:val="10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w w:val="87"/>
              </w:rPr>
              <w:t>bzcat</w:t>
            </w:r>
            <w:r>
              <w:rPr>
                <w:rFonts w:ascii="Arial" w:hAnsi="Arial" w:cs="Arial" w:eastAsia="Arial"/>
                <w:sz w:val="10"/>
                <w:szCs w:val="10"/>
                <w:w w:val="89"/>
                <w:position w:val="6"/>
              </w:rPr>
              <w:t>1</w:t>
            </w:r>
            <w:r>
              <w:rPr>
                <w:rFonts w:ascii="Arial" w:hAnsi="Arial" w:cs="Arial" w:eastAsia="Arial"/>
                <w:sz w:val="10"/>
                <w:szCs w:val="10"/>
                <w:w w:val="100"/>
                <w:position w:val="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6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Xiaomi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R1D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4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2.27%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293" w:right="27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202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499" w:right="479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111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1" w:right="51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0" w:after="0" w:line="167" w:lineRule="exact"/>
              <w:ind w:left="444" w:right="-2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gunzip</w:t>
            </w:r>
            <w:r>
              <w:rPr>
                <w:rFonts w:ascii="Arial" w:hAnsi="Arial" w:cs="Arial" w:eastAsia="Arial"/>
                <w:sz w:val="10"/>
                <w:szCs w:val="10"/>
                <w:spacing w:val="0"/>
                <w:w w:val="100"/>
                <w:position w:val="6"/>
              </w:rPr>
              <w:t>1</w:t>
            </w:r>
            <w:r>
              <w:rPr>
                <w:rFonts w:ascii="Arial" w:hAnsi="Arial" w:cs="Arial" w:eastAsia="Arial"/>
                <w:sz w:val="10"/>
                <w:szCs w:val="10"/>
                <w:spacing w:val="0"/>
                <w:w w:val="100"/>
                <w:position w:val="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19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93"/>
              </w:rPr>
              <w:t>ASUS</w:t>
            </w:r>
            <w:r>
              <w:rPr>
                <w:rFonts w:ascii="Arial" w:hAnsi="Arial" w:cs="Arial" w:eastAsia="Arial"/>
                <w:sz w:val="14"/>
                <w:szCs w:val="14"/>
                <w:spacing w:val="13"/>
                <w:w w:val="93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C1700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4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3.19%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293" w:right="27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204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35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1" w:right="51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0" w:after="0" w:line="167" w:lineRule="exact"/>
              <w:ind w:left="481" w:right="411"/>
              <w:jc w:val="center"/>
              <w:rPr>
                <w:rFonts w:ascii="Arial" w:hAnsi="Arial" w:cs="Arial" w:eastAsia="Arial"/>
                <w:sz w:val="10"/>
                <w:szCs w:val="10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w w:val="93"/>
              </w:rPr>
              <w:t>gzip</w:t>
            </w:r>
            <w:r>
              <w:rPr>
                <w:rFonts w:ascii="Arial" w:hAnsi="Arial" w:cs="Arial" w:eastAsia="Arial"/>
                <w:sz w:val="10"/>
                <w:szCs w:val="10"/>
                <w:w w:val="89"/>
                <w:position w:val="6"/>
              </w:rPr>
              <w:t>1</w:t>
            </w:r>
            <w:r>
              <w:rPr>
                <w:rFonts w:ascii="Arial" w:hAnsi="Arial" w:cs="Arial" w:eastAsia="Arial"/>
                <w:sz w:val="10"/>
                <w:szCs w:val="10"/>
                <w:w w:val="100"/>
                <w:position w:val="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0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Netgear</w:t>
            </w:r>
            <w:r>
              <w:rPr>
                <w:rFonts w:ascii="Arial" w:hAnsi="Arial" w:cs="Arial" w:eastAsia="Arial"/>
                <w:sz w:val="14"/>
                <w:szCs w:val="14"/>
                <w:spacing w:val="15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R7000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4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3.38%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293" w:right="27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255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499" w:right="479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124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1" w:right="51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30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0" w:after="0" w:line="167" w:lineRule="exact"/>
              <w:ind w:left="469" w:right="400"/>
              <w:jc w:val="center"/>
              <w:rPr>
                <w:rFonts w:ascii="Arial" w:hAnsi="Arial" w:cs="Arial" w:eastAsia="Arial"/>
                <w:sz w:val="10"/>
                <w:szCs w:val="10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w w:val="91"/>
              </w:rPr>
              <w:t>lzcat</w:t>
            </w:r>
            <w:r>
              <w:rPr>
                <w:rFonts w:ascii="Arial" w:hAnsi="Arial" w:cs="Arial" w:eastAsia="Arial"/>
                <w:sz w:val="10"/>
                <w:szCs w:val="10"/>
                <w:w w:val="89"/>
                <w:position w:val="6"/>
              </w:rPr>
              <w:t>1</w:t>
            </w:r>
            <w:r>
              <w:rPr>
                <w:rFonts w:ascii="Arial" w:hAnsi="Arial" w:cs="Arial" w:eastAsia="Arial"/>
                <w:sz w:val="10"/>
                <w:szCs w:val="10"/>
                <w:w w:val="100"/>
                <w:position w:val="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6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Xiaomi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R1D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4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0.96%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78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66" w:right="54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0" w:after="0" w:line="167" w:lineRule="exact"/>
              <w:ind w:left="428" w:right="-2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unlzma</w:t>
            </w:r>
            <w:r>
              <w:rPr>
                <w:rFonts w:ascii="Arial" w:hAnsi="Arial" w:cs="Arial" w:eastAsia="Arial"/>
                <w:sz w:val="10"/>
                <w:szCs w:val="10"/>
                <w:spacing w:val="0"/>
                <w:w w:val="100"/>
                <w:position w:val="6"/>
              </w:rPr>
              <w:t>1</w:t>
            </w:r>
            <w:r>
              <w:rPr>
                <w:rFonts w:ascii="Arial" w:hAnsi="Arial" w:cs="Arial" w:eastAsia="Arial"/>
                <w:sz w:val="10"/>
                <w:szCs w:val="10"/>
                <w:spacing w:val="0"/>
                <w:w w:val="100"/>
                <w:position w:val="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6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Xiaomi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R1D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4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1.00%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79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94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66" w:right="54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7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0" w:after="0" w:line="167" w:lineRule="exact"/>
              <w:ind w:left="489" w:right="419"/>
              <w:jc w:val="center"/>
              <w:rPr>
                <w:rFonts w:ascii="Arial" w:hAnsi="Arial" w:cs="Arial" w:eastAsia="Arial"/>
                <w:sz w:val="10"/>
                <w:szCs w:val="10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w w:val="87"/>
              </w:rPr>
              <w:t>zcat</w:t>
            </w:r>
            <w:r>
              <w:rPr>
                <w:rFonts w:ascii="Arial" w:hAnsi="Arial" w:cs="Arial" w:eastAsia="Arial"/>
                <w:sz w:val="10"/>
                <w:szCs w:val="10"/>
                <w:w w:val="89"/>
                <w:position w:val="6"/>
              </w:rPr>
              <w:t>1</w:t>
            </w:r>
            <w:r>
              <w:rPr>
                <w:rFonts w:ascii="Arial" w:hAnsi="Arial" w:cs="Arial" w:eastAsia="Arial"/>
                <w:sz w:val="10"/>
                <w:szCs w:val="10"/>
                <w:w w:val="100"/>
                <w:position w:val="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0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Netgear</w:t>
            </w:r>
            <w:r>
              <w:rPr>
                <w:rFonts w:ascii="Arial" w:hAnsi="Arial" w:cs="Arial" w:eastAsia="Arial"/>
                <w:sz w:val="14"/>
                <w:szCs w:val="14"/>
                <w:spacing w:val="15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R7000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4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3.23%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293" w:right="27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224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499" w:right="479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1" w:right="51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30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8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6" w:after="0" w:line="240" w:lineRule="auto"/>
              <w:ind w:left="448" w:right="42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92"/>
              </w:rPr>
              <w:t>unzip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19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93"/>
              </w:rPr>
              <w:t>ASUS</w:t>
            </w:r>
            <w:r>
              <w:rPr>
                <w:rFonts w:ascii="Arial" w:hAnsi="Arial" w:cs="Arial" w:eastAsia="Arial"/>
                <w:sz w:val="14"/>
                <w:szCs w:val="14"/>
                <w:spacing w:val="13"/>
                <w:w w:val="93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C1700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1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45.57%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293" w:right="27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626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499" w:right="479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278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3" w:hRule="exact"/>
        </w:trPr>
        <w:tc>
          <w:tcPr>
            <w:tcW w:w="761" w:type="dxa"/>
            <w:tcBorders>
              <w:top w:val="single" w:sz="3.184" w:space="0" w:color="000000"/>
              <w:bottom w:val="single" w:sz="3.184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311" w:right="29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9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6" w:after="0" w:line="240" w:lineRule="auto"/>
              <w:ind w:left="502" w:right="482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6"/>
              </w:rPr>
              <w:t>tsar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23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command-line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6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Xiaomi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R1D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1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22.82%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3.184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45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3.184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761" w:type="dxa"/>
            <w:tcBorders>
              <w:top w:val="single" w:sz="3.184" w:space="0" w:color="000000"/>
              <w:bottom w:val="single" w:sz="6.376" w:space="0" w:color="000000"/>
              <w:left w:val="single" w:sz="3.184044" w:space="0" w:color="000000"/>
              <w:right w:val="single" w:sz="3.18418" w:space="0" w:color="000000"/>
            </w:tcBorders>
          </w:tcPr>
          <w:p>
            <w:pPr>
              <w:spacing w:before="6" w:after="0" w:line="240" w:lineRule="auto"/>
              <w:ind w:left="276" w:right="256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6.376" w:space="0" w:color="000000"/>
              <w:left w:val="single" w:sz="3.18418" w:space="0" w:color="000000"/>
              <w:right w:val="single" w:sz="3.184185" w:space="0" w:color="000000"/>
            </w:tcBorders>
          </w:tcPr>
          <w:p>
            <w:pPr>
              <w:spacing w:before="6" w:after="0" w:line="240" w:lineRule="auto"/>
              <w:ind w:left="28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plugincenter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6.376" w:space="0" w:color="000000"/>
              <w:left w:val="single" w:sz="3.184185" w:space="0" w:color="000000"/>
              <w:right w:val="single" w:sz="3.18436" w:space="0" w:color="000000"/>
            </w:tcBorders>
          </w:tcPr>
          <w:p>
            <w:pPr>
              <w:spacing w:before="6" w:after="0" w:line="240" w:lineRule="auto"/>
              <w:ind w:left="16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92"/>
              </w:rPr>
              <w:t>net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92"/>
              </w:rPr>
              <w:t>w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2"/>
              </w:rPr>
              <w:t>ork</w:t>
            </w:r>
            <w:r>
              <w:rPr>
                <w:rFonts w:ascii="Arial" w:hAnsi="Arial" w:cs="Arial" w:eastAsia="Arial"/>
                <w:sz w:val="14"/>
                <w:szCs w:val="14"/>
                <w:spacing w:val="16"/>
                <w:w w:val="92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daemon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6.376" w:space="0" w:color="000000"/>
              <w:left w:val="single" w:sz="3.18436" w:space="0" w:color="000000"/>
              <w:right w:val="single" w:sz="3.184193" w:space="0" w:color="000000"/>
            </w:tcBorders>
          </w:tcPr>
          <w:p>
            <w:pPr>
              <w:spacing w:before="6" w:after="0" w:line="240" w:lineRule="auto"/>
              <w:ind w:left="26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Xiaomi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R1D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6.376" w:space="0" w:color="000000"/>
              <w:left w:val="single" w:sz="3.184193" w:space="0" w:color="000000"/>
              <w:right w:val="single" w:sz="3.184844" w:space="0" w:color="000000"/>
            </w:tcBorders>
          </w:tcPr>
          <w:p>
            <w:pPr>
              <w:spacing w:before="6" w:after="0" w:line="240" w:lineRule="auto"/>
              <w:ind w:left="328" w:right="30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6.376" w:space="0" w:color="000000"/>
              <w:left w:val="single" w:sz="3.184844" w:space="0" w:color="000000"/>
              <w:right w:val="single" w:sz="3.184703" w:space="0" w:color="000000"/>
            </w:tcBorders>
          </w:tcPr>
          <w:p>
            <w:pPr>
              <w:spacing w:before="6" w:after="0" w:line="240" w:lineRule="auto"/>
              <w:ind w:left="21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11.32%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3.184" w:space="0" w:color="000000"/>
              <w:bottom w:val="single" w:sz="6.376" w:space="0" w:color="000000"/>
              <w:left w:val="single" w:sz="3.184703" w:space="0" w:color="000000"/>
              <w:right w:val="single" w:sz="3.184053" w:space="0" w:color="000000"/>
            </w:tcBorders>
          </w:tcPr>
          <w:p>
            <w:pPr>
              <w:spacing w:before="6" w:after="0" w:line="240" w:lineRule="auto"/>
              <w:ind w:left="293" w:right="27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262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6.376" w:space="0" w:color="000000"/>
              <w:left w:val="single" w:sz="3.184053" w:space="0" w:color="000000"/>
              <w:right w:val="single" w:sz="3.184598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16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75" w:type="dxa"/>
            <w:tcBorders>
              <w:top w:val="single" w:sz="3.184" w:space="0" w:color="000000"/>
              <w:bottom w:val="single" w:sz="6.376" w:space="0" w:color="000000"/>
              <w:left w:val="single" w:sz="3.184598" w:space="0" w:color="000000"/>
              <w:right w:val="single" w:sz="3.185055" w:space="0" w:color="000000"/>
            </w:tcBorders>
          </w:tcPr>
          <w:p>
            <w:pPr>
              <w:spacing w:before="6" w:after="0" w:line="240" w:lineRule="auto"/>
              <w:ind w:left="533" w:right="513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</w:rPr>
              <w:t>22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spacing w:before="35" w:after="0" w:line="180" w:lineRule="exact"/>
        <w:ind w:left="601" w:right="344" w:firstLine="-9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-2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These</w:t>
      </w:r>
      <w:r>
        <w:rPr>
          <w:rFonts w:ascii="Arial" w:hAnsi="Arial" w:cs="Arial" w:eastAsia="Arial"/>
          <w:sz w:val="16"/>
          <w:szCs w:val="16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programs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common</w:t>
      </w:r>
      <w:r>
        <w:rPr>
          <w:rFonts w:ascii="Arial" w:hAnsi="Arial" w:cs="Arial" w:eastAsia="Arial"/>
          <w:sz w:val="16"/>
          <w:szCs w:val="16"/>
          <w:spacing w:val="2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Linux</w:t>
      </w:r>
      <w:r>
        <w:rPr>
          <w:rFonts w:ascii="Arial" w:hAnsi="Arial" w:cs="Arial" w:eastAsia="Arial"/>
          <w:sz w:val="16"/>
          <w:szCs w:val="16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utilities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grated</w:t>
      </w:r>
      <w:r>
        <w:rPr>
          <w:rFonts w:ascii="Arial" w:hAnsi="Arial" w:cs="Arial" w:eastAsia="Arial"/>
          <w:sz w:val="16"/>
          <w:szCs w:val="16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into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29"/>
          <w:w w:val="7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single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ecutable</w:t>
      </w:r>
      <w:r>
        <w:rPr>
          <w:rFonts w:ascii="Arial" w:hAnsi="Arial" w:cs="Arial" w:eastAsia="Arial"/>
          <w:sz w:val="16"/>
          <w:szCs w:val="16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called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Busybox</w:t>
      </w:r>
      <w:r>
        <w:rPr>
          <w:rFonts w:ascii="Arial" w:hAnsi="Arial" w:cs="Arial" w:eastAsia="Arial"/>
          <w:sz w:val="16"/>
          <w:szCs w:val="16"/>
          <w:spacing w:val="24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[35].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Since</w:t>
      </w:r>
      <w:r>
        <w:rPr>
          <w:rFonts w:ascii="Arial" w:hAnsi="Arial" w:cs="Arial" w:eastAsia="Arial"/>
          <w:sz w:val="16"/>
          <w:szCs w:val="16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16"/>
          <w:szCs w:val="16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combines</w:t>
      </w:r>
      <w:r>
        <w:rPr>
          <w:rFonts w:ascii="Arial" w:hAnsi="Arial" w:cs="Arial" w:eastAsia="Arial"/>
          <w:sz w:val="16"/>
          <w:szCs w:val="16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programs</w:t>
      </w:r>
      <w:r>
        <w:rPr>
          <w:rFonts w:ascii="Arial" w:hAnsi="Arial" w:cs="Arial" w:eastAsia="Arial"/>
          <w:sz w:val="16"/>
          <w:szCs w:val="16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one</w:t>
      </w:r>
      <w:r>
        <w:rPr>
          <w:rFonts w:ascii="Arial" w:hAnsi="Arial" w:cs="Arial" w:eastAsia="Arial"/>
          <w:sz w:val="16"/>
          <w:szCs w:val="16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ecutable,</w:t>
      </w:r>
      <w:r>
        <w:rPr>
          <w:rFonts w:ascii="Arial" w:hAnsi="Arial" w:cs="Arial" w:eastAsia="Arial"/>
          <w:sz w:val="16"/>
          <w:szCs w:val="16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branch</w:t>
      </w:r>
      <w:r>
        <w:rPr>
          <w:rFonts w:ascii="Arial" w:hAnsi="Arial" w:cs="Arial" w:eastAsia="Arial"/>
          <w:sz w:val="16"/>
          <w:szCs w:val="16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erage</w:t>
      </w:r>
      <w:r>
        <w:rPr>
          <w:rFonts w:ascii="Arial" w:hAnsi="Arial" w:cs="Arial" w:eastAsia="Arial"/>
          <w:sz w:val="16"/>
          <w:szCs w:val="16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each</w:t>
      </w:r>
      <w:r>
        <w:rPr>
          <w:rFonts w:ascii="Arial" w:hAnsi="Arial" w:cs="Arial" w:eastAsia="Arial"/>
          <w:sz w:val="16"/>
          <w:szCs w:val="16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them</w:t>
      </w:r>
      <w:r>
        <w:rPr>
          <w:rFonts w:ascii="Arial" w:hAnsi="Arial" w:cs="Arial" w:eastAsia="Arial"/>
          <w:sz w:val="16"/>
          <w:szCs w:val="16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relat</w:t>
      </w:r>
      <w:r>
        <w:rPr>
          <w:rFonts w:ascii="Arial" w:hAnsi="Arial" w:cs="Arial" w:eastAsia="Arial"/>
          <w:sz w:val="16"/>
          <w:szCs w:val="16"/>
          <w:spacing w:val="-4"/>
          <w:w w:val="94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4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ely</w:t>
      </w:r>
      <w:r>
        <w:rPr>
          <w:rFonts w:ascii="Arial" w:hAnsi="Arial" w:cs="Arial" w:eastAsia="Arial"/>
          <w:sz w:val="16"/>
          <w:szCs w:val="16"/>
          <w:spacing w:val="19"/>
          <w:w w:val="9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8" w:after="0" w:line="240" w:lineRule="auto"/>
        <w:ind w:left="135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III: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Fuzzing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Real-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orld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655" w:top="840" w:bottom="840" w:left="860" w:right="860"/>
          <w:pgSz w:w="12240" w:h="15840"/>
        </w:sectPr>
      </w:pPr>
      <w:rPr/>
    </w:p>
    <w:p>
      <w:pPr>
        <w:spacing w:before="25" w:after="0" w:line="240" w:lineRule="auto"/>
        <w:ind w:left="1891" w:right="175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9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06"/>
        </w:rPr>
        <w:t>M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-8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Although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lightweight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fuzzing</w:t>
      </w:r>
      <w:r>
        <w:rPr>
          <w:rFonts w:ascii="Arial" w:hAnsi="Arial" w:cs="Arial" w:eastAsia="Arial"/>
          <w:sz w:val="20"/>
          <w:szCs w:val="20"/>
          <w:spacing w:val="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good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ackn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wledge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limitations: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4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Accuracy</w:t>
      </w:r>
      <w:r>
        <w:rPr>
          <w:rFonts w:ascii="Arial" w:hAnsi="Arial" w:cs="Arial" w:eastAsia="Arial"/>
          <w:sz w:val="20"/>
          <w:szCs w:val="20"/>
          <w:spacing w:val="-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binary</w:t>
      </w:r>
      <w:r>
        <w:rPr>
          <w:rFonts w:ascii="Arial" w:hAnsi="Arial" w:cs="Arial" w:eastAsia="Arial"/>
          <w:sz w:val="20"/>
          <w:szCs w:val="20"/>
          <w:spacing w:val="2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8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instrumentation.</w:t>
      </w:r>
      <w:r>
        <w:rPr>
          <w:rFonts w:ascii="Arial" w:hAnsi="Arial" w:cs="Arial" w:eastAsia="Arial"/>
          <w:sz w:val="20"/>
          <w:szCs w:val="20"/>
          <w:spacing w:val="15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sections,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[31]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performs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instrumentation.</w:t>
      </w:r>
      <w:r>
        <w:rPr>
          <w:rFonts w:ascii="Arial" w:hAnsi="Arial" w:cs="Arial" w:eastAsia="Arial"/>
          <w:sz w:val="20"/>
          <w:szCs w:val="20"/>
          <w:spacing w:val="4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erse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engineer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tool,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good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miss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entually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binary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instrumentation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Empiricall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miss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5%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Please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note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inaccura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branch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fect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correctness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520" w:right="-54" w:firstLine="-2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5"/>
          <w:w w:val="16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Efficiency</w:t>
      </w:r>
      <w:r>
        <w:rPr>
          <w:rFonts w:ascii="Arial" w:hAnsi="Arial" w:cs="Arial" w:eastAsia="Arial"/>
          <w:sz w:val="20"/>
          <w:szCs w:val="20"/>
          <w:spacing w:val="12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fuzzing</w:t>
      </w:r>
      <w:r>
        <w:rPr>
          <w:rFonts w:ascii="Arial" w:hAnsi="Arial" w:cs="Arial" w:eastAsia="Arial"/>
          <w:sz w:val="20"/>
          <w:szCs w:val="20"/>
          <w:spacing w:val="2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ork</w:t>
      </w:r>
      <w:r>
        <w:rPr>
          <w:rFonts w:ascii="Arial" w:hAnsi="Arial" w:cs="Arial" w:eastAsia="Arial"/>
          <w:sz w:val="20"/>
          <w:szCs w:val="20"/>
          <w:spacing w:val="4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daemon.</w:t>
      </w:r>
      <w:r>
        <w:rPr>
          <w:rFonts w:ascii="Arial" w:hAnsi="Arial" w:cs="Arial" w:eastAsia="Arial"/>
          <w:sz w:val="20"/>
          <w:szCs w:val="20"/>
          <w:spacing w:val="1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performs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redirection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hooking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APIs.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Although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feature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eliminated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major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erhead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caused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operations,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daemon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fuzzing.</w:t>
      </w:r>
      <w:r>
        <w:rPr>
          <w:rFonts w:ascii="Arial" w:hAnsi="Arial" w:cs="Arial" w:eastAsia="Arial"/>
          <w:sz w:val="20"/>
          <w:szCs w:val="20"/>
          <w:spacing w:val="2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daemon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usually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wer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command-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608" w:right="146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107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vice</w:t>
      </w:r>
      <w:r>
        <w:rPr>
          <w:rFonts w:ascii="Arial" w:hAnsi="Arial" w:cs="Arial" w:eastAsia="Arial"/>
          <w:sz w:val="20"/>
          <w:szCs w:val="20"/>
          <w:spacing w:val="2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6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ncreasing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popularity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focus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issues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years,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vulnerabilities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arious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been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identified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attacks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ainst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been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ealed.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Olu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afemi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[37]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demonstrate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possibility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attacks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ainst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compact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fluores-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cent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lamps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compromising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Internet-enabled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home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automa-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non-net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ight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connected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vices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hence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attac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remote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ersaries.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Notra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[38]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household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security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easily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compromised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remote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security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Ronen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[39]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smart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smart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remotely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xhilarate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secure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LIFI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system.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distance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100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meters.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[40]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xamine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security</w:t>
      </w:r>
      <w:r>
        <w:rPr>
          <w:rFonts w:ascii="Arial" w:hAnsi="Arial" w:cs="Arial" w:eastAsia="Arial"/>
          <w:sz w:val="20"/>
          <w:szCs w:val="20"/>
          <w:spacing w:val="4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home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smart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locks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controlled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remotely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user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manu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acture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eals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security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plementation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smart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locks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ate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users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unauthorized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access.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araman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[41]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demonstrate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infiltration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attack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home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Internet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malicious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obile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vulnerability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home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router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scan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potential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vulnerable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home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ork,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collect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xternal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entity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directly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attack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vice.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More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Zhang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al.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[42]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eals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home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assist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speech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recognition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engine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vulnerable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inaudible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attack.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malicious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hidden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oice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commands,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attac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remotely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manipulate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popular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home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assist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vice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without</w:t>
      </w:r>
      <w:r>
        <w:rPr>
          <w:rFonts w:ascii="Arial" w:hAnsi="Arial" w:cs="Arial" w:eastAsia="Arial"/>
          <w:sz w:val="20"/>
          <w:szCs w:val="20"/>
          <w:spacing w:val="-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users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notice.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unauthorized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poses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great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leading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leakage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security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issues.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3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miti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ate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risk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arious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attacks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ainst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made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security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Costin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[4]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ge-scale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ysis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images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techniques.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ious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endors,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unpack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images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millions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files.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Their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analysis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eals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vulnerabilities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Although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great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vulnerabilities,</w:t>
      </w:r>
      <w:r>
        <w:rPr>
          <w:rFonts w:ascii="Arial" w:hAnsi="Arial" w:cs="Arial" w:eastAsia="Arial"/>
          <w:sz w:val="20"/>
          <w:szCs w:val="20"/>
          <w:spacing w:val="3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fers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limitation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static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approach.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Zaddach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[5]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propose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ybrid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emulator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ysical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form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dynamic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analysis.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approach,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emulator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I/O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channeled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ysical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vices.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approach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enables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ulation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switch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emulator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ysical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scalable.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Besides,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specific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8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7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easy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generalize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Chen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[6]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fram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collect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arious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endors.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Then,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automatically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unpack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configure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emulato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perform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scale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black-box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web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xploits</w:t>
      </w:r>
      <w:r>
        <w:rPr>
          <w:rFonts w:ascii="Arial" w:hAnsi="Arial" w:cs="Arial" w:eastAsia="Arial"/>
          <w:sz w:val="20"/>
          <w:szCs w:val="20"/>
          <w:spacing w:val="5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emulato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mpossible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comprehens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xploits.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Besides,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non-tr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dependence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are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configuration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issues</w:t>
      </w:r>
      <w:r>
        <w:rPr>
          <w:rFonts w:ascii="Arial" w:hAnsi="Arial" w:cs="Arial" w:eastAsia="Arial"/>
          <w:sz w:val="20"/>
          <w:szCs w:val="20"/>
          <w:spacing w:val="3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panic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during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emulation.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address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issues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making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unusable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firm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erall,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focus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attack,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ation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simple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security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analysis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capability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comprehens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security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techniques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viously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unkn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best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wledge,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practical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9" w:right="40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B.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2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related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research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fuzzing.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seed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selection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mutation-based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fuzzers,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AFL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[9]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uses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“l</w:t>
      </w:r>
      <w:r>
        <w:rPr>
          <w:rFonts w:ascii="Arial" w:hAnsi="Arial" w:cs="Arial" w:eastAsia="Arial"/>
          <w:sz w:val="20"/>
          <w:szCs w:val="20"/>
          <w:spacing w:val="-5"/>
          <w:w w:val="10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w-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paths”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focuses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paths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trigger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“l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w-frequen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paths”.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VUzzer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[8]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graph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select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erage,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dynamic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symbolic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[13],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[12],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KLEE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[10],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iller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[11],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CUTE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[14]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[15].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Besides,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dynamic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taint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dependencies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between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logic,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widely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fuzzers,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BuzzFuzz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[17],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aintscope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[18],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wser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[16]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Angora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[43].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orks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adopt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learning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techniques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generate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fuzzing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(e.g.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yfire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[21],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Learn&amp;Fuzz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[20]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GLADE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[19]).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limited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lack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configuration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addresses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challenges.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unli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adapt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xisting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erage-based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Specificall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gn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lightweight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easy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yable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fuzzing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fram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7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9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9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pape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lightweight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easy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depl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yabl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erage-based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fuzzing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fram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based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best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wledge,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practical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fuzzing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solution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binary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ms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instrumentation,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supports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Linux-based</w:t>
      </w:r>
      <w:r>
        <w:rPr>
          <w:rFonts w:ascii="Arial" w:hAnsi="Arial" w:cs="Arial" w:eastAsia="Arial"/>
          <w:sz w:val="20"/>
          <w:szCs w:val="20"/>
          <w:spacing w:val="4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significantly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erhead.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aluate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both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benchmarks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vices.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erall,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dentify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157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crashes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vices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10%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rformance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erhead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aluation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AFL-IoT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both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ficient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ugs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based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918" w:right="201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0" w:lineRule="exact"/>
        <w:ind w:left="36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84.105988pt;margin-top:16.993013pt;width:3.985pt;height:.1pt;mso-position-horizontal-relative:page;mso-position-vertical-relative:paragraph;z-index:-1362" coordorigin="7682,340" coordsize="80,2">
            <v:shape style="position:absolute;left:7682;top:340;width:80;height:2" coordorigin="7682,340" coordsize="80,0" path="m7682,340l7762,340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94.730988pt;margin-top:16.993013pt;width:3.985pt;height:.1pt;mso-position-horizontal-relative:page;mso-position-vertical-relative:paragraph;z-index:-1361" coordorigin="7895,340" coordsize="80,2">
            <v:shape style="position:absolute;left:7895;top:340;width:80;height:2" coordorigin="7895,340" coordsize="80,0" path="m7895,340l7974,340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“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ikipedia:</w:t>
      </w:r>
      <w:r>
        <w:rPr>
          <w:rFonts w:ascii="Arial" w:hAnsi="Arial" w:cs="Arial" w:eastAsia="Arial"/>
          <w:sz w:val="16"/>
          <w:szCs w:val="16"/>
          <w:spacing w:val="4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Internet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things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[Online].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ailable: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https://en.wikipedia.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g/wiki/Internet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things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285"/>
        <w:jc w:val="both"/>
        <w:tabs>
          <w:tab w:pos="880" w:val="left"/>
          <w:tab w:pos="10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J.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    </w:t>
      </w:r>
      <w:r>
        <w:rPr>
          <w:rFonts w:ascii="Arial" w:hAnsi="Arial" w:cs="Arial" w:eastAsia="Arial"/>
          <w:sz w:val="16"/>
          <w:szCs w:val="16"/>
          <w:spacing w:val="2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Max,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“Backdooring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frontdoor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hacking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    </w:t>
      </w:r>
      <w:r>
        <w:rPr>
          <w:rFonts w:ascii="Arial" w:hAnsi="Arial" w:cs="Arial" w:eastAsia="Arial"/>
          <w:sz w:val="16"/>
          <w:szCs w:val="16"/>
          <w:spacing w:val="3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fectly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secure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smart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lock</w:t>
      </w:r>
      <w:r>
        <w:rPr>
          <w:rFonts w:ascii="Arial" w:hAnsi="Arial" w:cs="Arial" w:eastAsia="Arial"/>
          <w:sz w:val="16"/>
          <w:szCs w:val="16"/>
          <w:spacing w:val="-11"/>
          <w:w w:val="95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ail-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https://media.defcon.o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g/DEFCON24/DEFCON24presentations/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DEFCON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24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Jmaxxz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Backdooring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Frontdoo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.pdf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Nie,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Liu,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Du,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ree-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all: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Hacking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tesla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wireless</w:t>
      </w:r>
      <w:r>
        <w:rPr>
          <w:rFonts w:ascii="Arial" w:hAnsi="Arial" w:cs="Arial" w:eastAsia="Arial"/>
          <w:sz w:val="16"/>
          <w:szCs w:val="16"/>
          <w:spacing w:val="2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Briefin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,</w:t>
      </w:r>
      <w:r>
        <w:rPr>
          <w:rFonts w:ascii="Arial" w:hAnsi="Arial" w:cs="Arial" w:eastAsia="Arial"/>
          <w:sz w:val="16"/>
          <w:szCs w:val="16"/>
          <w:spacing w:val="24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Bla</w:t>
      </w:r>
      <w:r>
        <w:rPr>
          <w:rFonts w:ascii="Arial" w:hAnsi="Arial" w:cs="Arial" w:eastAsia="Arial"/>
          <w:sz w:val="16"/>
          <w:szCs w:val="16"/>
          <w:spacing w:val="-3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k</w:t>
      </w:r>
      <w:r>
        <w:rPr>
          <w:rFonts w:ascii="Arial" w:hAnsi="Arial" w:cs="Arial" w:eastAsia="Arial"/>
          <w:sz w:val="16"/>
          <w:szCs w:val="16"/>
          <w:spacing w:val="14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Hat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USA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[4]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Costin,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J.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Zaddach,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Francillon,</w:t>
      </w:r>
      <w:r>
        <w:rPr>
          <w:rFonts w:ascii="Arial" w:hAnsi="Arial" w:cs="Arial" w:eastAsia="Arial"/>
          <w:sz w:val="16"/>
          <w:szCs w:val="16"/>
          <w:spacing w:val="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Balzarotti,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S.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Antipolis,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ge-scale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analysis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security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embedded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firm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ares</w:t>
      </w:r>
      <w:r>
        <w:rPr>
          <w:rFonts w:ascii="Arial" w:hAnsi="Arial" w:cs="Arial" w:eastAsia="Arial"/>
          <w:sz w:val="16"/>
          <w:szCs w:val="16"/>
          <w:spacing w:val="-11"/>
          <w:w w:val="83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USENIX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2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2014,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95–110.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[5]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J.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Zaddach,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Bruno,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Francillon,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Balzarotti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atar: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ork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support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dynamic</w:t>
      </w:r>
      <w:r>
        <w:rPr>
          <w:rFonts w:ascii="Arial" w:hAnsi="Arial" w:cs="Arial" w:eastAsia="Arial"/>
          <w:sz w:val="16"/>
          <w:szCs w:val="16"/>
          <w:spacing w:val="2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security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analysis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embedded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systems’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firm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ares</w:t>
      </w:r>
      <w:r>
        <w:rPr>
          <w:rFonts w:ascii="Arial" w:hAnsi="Arial" w:cs="Arial" w:eastAsia="Arial"/>
          <w:sz w:val="16"/>
          <w:szCs w:val="16"/>
          <w:spacing w:val="-11"/>
          <w:w w:val="83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NDSS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[6]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Chen,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oo,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Bruml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Egele,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automated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dynamic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analysis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linux-based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embedded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firm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NDSS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8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[7]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American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fuzzy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lop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ailable:</w:t>
      </w:r>
      <w:r>
        <w:rPr>
          <w:rFonts w:ascii="Arial" w:hAnsi="Arial" w:cs="Arial" w:eastAsia="Arial"/>
          <w:sz w:val="16"/>
          <w:szCs w:val="16"/>
          <w:spacing w:val="33"/>
          <w:w w:val="93"/>
        </w:rPr>
        <w:t> </w:t>
      </w:r>
      <w:hyperlink r:id="rId12">
        <w:r>
          <w:rPr>
            <w:rFonts w:ascii="Arial" w:hAnsi="Arial" w:cs="Arial" w:eastAsia="Arial"/>
            <w:sz w:val="16"/>
            <w:szCs w:val="16"/>
            <w:spacing w:val="0"/>
            <w:w w:val="93"/>
          </w:rPr>
          <w:t>http://lcamtuf.coredump.cx/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0" w:after="0" w:line="179" w:lineRule="exact"/>
        <w:ind w:left="36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afl/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80" w:lineRule="exact"/>
        <w:ind w:left="36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[8]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at,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Jain,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uma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Cojoca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C.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Giu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frida,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H.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“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uzzer:</w:t>
      </w:r>
      <w:r>
        <w:rPr>
          <w:rFonts w:ascii="Arial" w:hAnsi="Arial" w:cs="Arial" w:eastAsia="Arial"/>
          <w:sz w:val="16"/>
          <w:szCs w:val="16"/>
          <w:spacing w:val="2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Application-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olutionary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fuzzing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Network</w:t>
      </w:r>
      <w:r>
        <w:rPr>
          <w:rFonts w:ascii="Arial" w:hAnsi="Arial" w:cs="Arial" w:eastAsia="Arial"/>
          <w:sz w:val="16"/>
          <w:szCs w:val="16"/>
          <w:spacing w:val="2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Distri</w:t>
      </w:r>
      <w:r>
        <w:rPr>
          <w:rFonts w:ascii="Arial" w:hAnsi="Arial" w:cs="Arial" w:eastAsia="Arial"/>
          <w:sz w:val="16"/>
          <w:szCs w:val="16"/>
          <w:spacing w:val="-3"/>
          <w:w w:val="91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uted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System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17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(NDSS)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[9]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B</w:t>
      </w:r>
      <w:r>
        <w:rPr>
          <w:rFonts w:ascii="Arial" w:hAnsi="Arial" w:cs="Arial" w:eastAsia="Arial"/>
          <w:sz w:val="16"/>
          <w:szCs w:val="16"/>
          <w:spacing w:val="-66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¨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hme,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.-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Pham,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ychoudhur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“C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erage-based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box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fuzzing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chain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ansactions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Softwa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</w:t>
      </w:r>
      <w:r>
        <w:rPr>
          <w:rFonts w:ascii="Arial" w:hAnsi="Arial" w:cs="Arial" w:eastAsia="Arial"/>
          <w:sz w:val="16"/>
          <w:szCs w:val="16"/>
          <w:spacing w:val="3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Engi-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[10]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C.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Cada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Dunba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Engler</w:t>
      </w:r>
      <w:r>
        <w:rPr>
          <w:rFonts w:ascii="Arial" w:hAnsi="Arial" w:cs="Arial" w:eastAsia="Arial"/>
          <w:sz w:val="16"/>
          <w:szCs w:val="16"/>
          <w:spacing w:val="2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“Klee: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Unassisted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auto-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matic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generation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high-c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erage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tests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systems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programs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OSDI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2008,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209–224.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N.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Stephens,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J.</w:t>
      </w:r>
      <w:r>
        <w:rPr>
          <w:rFonts w:ascii="Arial" w:hAnsi="Arial" w:cs="Arial" w:eastAsia="Arial"/>
          <w:sz w:val="16"/>
          <w:szCs w:val="16"/>
          <w:spacing w:val="3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Grosen,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C.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Salls,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Dutche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ang,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J.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Corbetta,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Shoshitaishvili,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C.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Kru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gel,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igna,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“Driller: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Augmenting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fuzzing</w:t>
      </w:r>
      <w:r>
        <w:rPr>
          <w:rFonts w:ascii="Arial" w:hAnsi="Arial" w:cs="Arial" w:eastAsia="Arial"/>
          <w:sz w:val="16"/>
          <w:szCs w:val="16"/>
          <w:spacing w:val="2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through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select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symbolic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ecution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NDSS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16,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1–16.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87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.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Godefroid,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Molna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“Sage: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whitebox</w:t>
      </w:r>
      <w:r>
        <w:rPr>
          <w:rFonts w:ascii="Arial" w:hAnsi="Arial" w:cs="Arial" w:eastAsia="Arial"/>
          <w:sz w:val="16"/>
          <w:szCs w:val="16"/>
          <w:spacing w:val="1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fuzzing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security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testing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Queue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2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Godefroid,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N.</w:t>
      </w:r>
      <w:r>
        <w:rPr>
          <w:rFonts w:ascii="Arial" w:hAnsi="Arial" w:cs="Arial" w:eastAsia="Arial"/>
          <w:sz w:val="16"/>
          <w:szCs w:val="16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Klarlund,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Sen,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“Dart: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automated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random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testing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CM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Sigplan</w:t>
      </w:r>
      <w:r>
        <w:rPr>
          <w:rFonts w:ascii="Arial" w:hAnsi="Arial" w:cs="Arial" w:eastAsia="Arial"/>
          <w:sz w:val="16"/>
          <w:szCs w:val="16"/>
          <w:spacing w:val="18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Notices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40,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CM,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2005,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213–223.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[14]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Sen,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Marin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Agha,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“Cute: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concolic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testing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engine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SIGSOFT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Softwa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</w:t>
      </w:r>
      <w:r>
        <w:rPr>
          <w:rFonts w:ascii="Arial" w:hAnsi="Arial" w:cs="Arial" w:eastAsia="Arial"/>
          <w:sz w:val="16"/>
          <w:szCs w:val="16"/>
          <w:spacing w:val="2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Notes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30,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CM,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263–272.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[15]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K.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oo,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Bruml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“Program-adapt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1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mutational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fuzzing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Privacy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(SP),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2015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2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725–741.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[16]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Halle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winska,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Neugsch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andtne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H.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Bos,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erfl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ws: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guided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fuzzer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find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boundary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violations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USENIX</w:t>
      </w:r>
      <w:r>
        <w:rPr>
          <w:rFonts w:ascii="Arial" w:hAnsi="Arial" w:cs="Arial" w:eastAsia="Arial"/>
          <w:sz w:val="16"/>
          <w:szCs w:val="16"/>
          <w:spacing w:val="3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2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2013,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49–64.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[17]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Ganesh,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Leek,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Rinard,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aint-based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directed</w:t>
      </w:r>
      <w:r>
        <w:rPr>
          <w:rFonts w:ascii="Arial" w:hAnsi="Arial" w:cs="Arial" w:eastAsia="Arial"/>
          <w:sz w:val="16"/>
          <w:szCs w:val="16"/>
          <w:spacing w:val="4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whitebox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fuzzing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2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31st</w:t>
      </w:r>
      <w:r>
        <w:rPr>
          <w:rFonts w:ascii="Arial" w:hAnsi="Arial" w:cs="Arial" w:eastAsia="Arial"/>
          <w:sz w:val="16"/>
          <w:szCs w:val="16"/>
          <w:spacing w:val="1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ence</w:t>
      </w:r>
      <w:r>
        <w:rPr>
          <w:rFonts w:ascii="Arial" w:hAnsi="Arial" w:cs="Arial" w:eastAsia="Arial"/>
          <w:sz w:val="16"/>
          <w:szCs w:val="16"/>
          <w:spacing w:val="1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Soft-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wa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1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4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Computer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Societ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2009,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474–484.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[18]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ang,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ei,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Gu,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Zou,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aintscope: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checksum-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directed</w:t>
      </w:r>
      <w:r>
        <w:rPr>
          <w:rFonts w:ascii="Arial" w:hAnsi="Arial" w:cs="Arial" w:eastAsia="Arial"/>
          <w:sz w:val="16"/>
          <w:szCs w:val="16"/>
          <w:spacing w:val="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fuzzing</w:t>
      </w:r>
      <w:r>
        <w:rPr>
          <w:rFonts w:ascii="Arial" w:hAnsi="Arial" w:cs="Arial" w:eastAsia="Arial"/>
          <w:sz w:val="16"/>
          <w:szCs w:val="16"/>
          <w:spacing w:val="2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automatic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soft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vulnerability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detection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9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privacy</w:t>
      </w:r>
      <w:r>
        <w:rPr>
          <w:rFonts w:ascii="Arial" w:hAnsi="Arial" w:cs="Arial" w:eastAsia="Arial"/>
          <w:sz w:val="16"/>
          <w:szCs w:val="16"/>
          <w:spacing w:val="29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(SP),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2010</w:t>
      </w:r>
      <w:r>
        <w:rPr>
          <w:rFonts w:ascii="Arial" w:hAnsi="Arial" w:cs="Arial" w:eastAsia="Arial"/>
          <w:sz w:val="16"/>
          <w:szCs w:val="16"/>
          <w:spacing w:val="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1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IEEE,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2010,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left="36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497–512.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[19]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O.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Bastani,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Sharma,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4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.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Liang,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“Synthesizing</w:t>
      </w:r>
      <w:r>
        <w:rPr>
          <w:rFonts w:ascii="Arial" w:hAnsi="Arial" w:cs="Arial" w:eastAsia="Arial"/>
          <w:sz w:val="16"/>
          <w:szCs w:val="16"/>
          <w:spacing w:val="3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program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input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grammars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CM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SIGPLAN</w:t>
      </w:r>
      <w:r>
        <w:rPr>
          <w:rFonts w:ascii="Arial" w:hAnsi="Arial" w:cs="Arial" w:eastAsia="Arial"/>
          <w:sz w:val="16"/>
          <w:szCs w:val="16"/>
          <w:spacing w:val="3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Notices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52,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CM,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left="36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2017,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95–110.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[20]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87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.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Godefroid,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H.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Pel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g,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Singh,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“Learn&amp;fuzz: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Machine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learning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input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fuzzing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1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32nd</w:t>
      </w:r>
      <w:r>
        <w:rPr>
          <w:rFonts w:ascii="Arial" w:hAnsi="Arial" w:cs="Arial" w:eastAsia="Arial"/>
          <w:sz w:val="16"/>
          <w:szCs w:val="16"/>
          <w:spacing w:val="7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IEEE/</w:t>
      </w:r>
      <w:r>
        <w:rPr>
          <w:rFonts w:ascii="Arial" w:hAnsi="Arial" w:cs="Arial" w:eastAsia="Arial"/>
          <w:sz w:val="16"/>
          <w:szCs w:val="16"/>
          <w:spacing w:val="-4"/>
          <w:w w:val="90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CM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ence</w:t>
      </w:r>
      <w:r>
        <w:rPr>
          <w:rFonts w:ascii="Arial" w:hAnsi="Arial" w:cs="Arial" w:eastAsia="Arial"/>
          <w:sz w:val="16"/>
          <w:szCs w:val="16"/>
          <w:spacing w:val="3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utomated</w:t>
      </w:r>
      <w:r>
        <w:rPr>
          <w:rFonts w:ascii="Arial" w:hAnsi="Arial" w:cs="Arial" w:eastAsia="Arial"/>
          <w:sz w:val="16"/>
          <w:szCs w:val="16"/>
          <w:spacing w:val="3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Softwa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</w:t>
      </w:r>
      <w:r>
        <w:rPr>
          <w:rFonts w:ascii="Arial" w:hAnsi="Arial" w:cs="Arial" w:eastAsia="Arial"/>
          <w:sz w:val="16"/>
          <w:szCs w:val="16"/>
          <w:spacing w:val="3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Press,</w:t>
      </w:r>
      <w:r>
        <w:rPr>
          <w:rFonts w:ascii="Arial" w:hAnsi="Arial" w:cs="Arial" w:eastAsia="Arial"/>
          <w:sz w:val="16"/>
          <w:szCs w:val="16"/>
          <w:spacing w:val="3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50–59.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J.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ang,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Chen,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ei,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Liu,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yfire: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Data-dr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 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generation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fuzzing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2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Privacy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(SP),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2017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17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2017,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579–594.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pgMar w:header="0" w:footer="655" w:top="920" w:bottom="840" w:left="860" w:right="860"/>
          <w:pgSz w:w="12240" w:h="15840"/>
          <w:cols w:num="2" w:equalWidth="0">
            <w:col w:w="5141" w:space="239"/>
            <w:col w:w="5140"/>
          </w:cols>
        </w:sectPr>
      </w:pPr>
      <w:rPr/>
    </w:p>
    <w:p>
      <w:pPr>
        <w:spacing w:before="74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“Readme</w:t>
      </w:r>
      <w:r>
        <w:rPr>
          <w:rFonts w:ascii="Arial" w:hAnsi="Arial" w:cs="Arial" w:eastAsia="Arial"/>
          <w:sz w:val="16"/>
          <w:szCs w:val="16"/>
          <w:spacing w:val="3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american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fuzzy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lop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hyperlink r:id="rId13">
        <w:r>
          <w:rPr>
            <w:rFonts w:ascii="Arial" w:hAnsi="Arial" w:cs="Arial" w:eastAsia="Arial"/>
            <w:sz w:val="16"/>
            <w:szCs w:val="16"/>
            <w:spacing w:val="0"/>
            <w:w w:val="94"/>
          </w:rPr>
          <w:t>http://lcamtuf.</w:t>
        </w:r>
      </w:hyperlink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coredump.cx/afl/README.txt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“Qemu: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generic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open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source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machine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emulator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virtualize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r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5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ailable:</w:t>
      </w:r>
      <w:r>
        <w:rPr>
          <w:rFonts w:ascii="Arial" w:hAnsi="Arial" w:cs="Arial" w:eastAsia="Arial"/>
          <w:sz w:val="16"/>
          <w:szCs w:val="16"/>
          <w:spacing w:val="13"/>
          <w:w w:val="95"/>
        </w:rPr>
        <w:t> </w:t>
      </w:r>
      <w:hyperlink r:id="rId14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https://ww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w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.qemu.o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hyperlink r:id="rId15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g/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0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[24]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J.</w:t>
      </w:r>
      <w:r>
        <w:rPr>
          <w:rFonts w:ascii="Arial" w:hAnsi="Arial" w:cs="Arial" w:eastAsia="Arial"/>
          <w:sz w:val="16"/>
          <w:szCs w:val="16"/>
          <w:spacing w:val="1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Hennessy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atterson,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Computer</w:t>
      </w:r>
      <w:r>
        <w:rPr>
          <w:rFonts w:ascii="Arial" w:hAnsi="Arial" w:cs="Arial" w:eastAsia="Arial"/>
          <w:sz w:val="16"/>
          <w:szCs w:val="16"/>
          <w:spacing w:val="1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hitectu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quantita-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tive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app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oa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64.548996pt;margin-top:16.993015pt;width:3.985pt;height:.1pt;mso-position-horizontal-relative:page;mso-position-vertical-relative:paragraph;z-index:-1360" coordorigin="3291,340" coordsize="80,2">
            <v:shape style="position:absolute;left:3291;top:340;width:80;height:2" coordorigin="3291,340" coordsize="80,0" path="m3291,340l3371,340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[25]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“Position-independent</w:t>
      </w:r>
      <w:r>
        <w:rPr>
          <w:rFonts w:ascii="Arial" w:hAnsi="Arial" w:cs="Arial" w:eastAsia="Arial"/>
          <w:sz w:val="16"/>
          <w:szCs w:val="16"/>
          <w:spacing w:val="3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code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https://en.wikipedia.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g/wiki/Position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independent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code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65.024002pt;margin-top:16.994009pt;width:3.985pt;height:.1pt;mso-position-horizontal-relative:page;mso-position-vertical-relative:paragraph;z-index:-1359" coordorigin="3300,340" coordsize="80,2">
            <v:shape style="position:absolute;left:3300;top:340;width:80;height:2" coordorigin="3300,340" coordsize="80,0" path="m3300,340l3380,340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180.518005pt;margin-top:16.994009pt;width:3.985pt;height:.1pt;mso-position-horizontal-relative:page;mso-position-vertical-relative:paragraph;z-index:-1358" coordorigin="3610,340" coordsize="80,2">
            <v:shape style="position:absolute;left:3610;top:340;width:80;height:2" coordorigin="3610,340" coordsize="80,0" path="m3610,340l3690,340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212.835999pt;margin-top:16.994009pt;width:3.985pt;height:.1pt;mso-position-horizontal-relative:page;mso-position-vertical-relative:paragraph;z-index:-1357" coordorigin="4257,340" coordsize="80,2">
            <v:shape style="position:absolute;left:4257;top:340;width:80;height:2" coordorigin="4257,340" coordsize="80,0" path="m4257,340l4336,340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[26]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ecutable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linkable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format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https://en.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wikipedia.o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g/wiki/E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ecutable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Linkable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ormat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[27]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“uclibc: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Embedded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librar</w:t>
      </w:r>
      <w:r>
        <w:rPr>
          <w:rFonts w:ascii="Arial" w:hAnsi="Arial" w:cs="Arial" w:eastAsia="Arial"/>
          <w:sz w:val="16"/>
          <w:szCs w:val="16"/>
          <w:spacing w:val="-10"/>
          <w:w w:val="97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https://ww</w:t>
      </w:r>
      <w:r>
        <w:rPr>
          <w:rFonts w:ascii="Arial" w:hAnsi="Arial" w:cs="Arial" w:eastAsia="Arial"/>
          <w:sz w:val="16"/>
          <w:szCs w:val="16"/>
          <w:spacing w:val="-10"/>
          <w:w w:val="9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.uclibc.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g/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[28]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C.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Heitman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Arce,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“Barf: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multiplatform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open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source</w:t>
      </w:r>
      <w:r>
        <w:rPr>
          <w:rFonts w:ascii="Arial" w:hAnsi="Arial" w:cs="Arial" w:eastAsia="Arial"/>
          <w:sz w:val="16"/>
          <w:szCs w:val="16"/>
          <w:spacing w:val="3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binary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analysis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erse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engineering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ork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XX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Cong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eso</w:t>
      </w:r>
      <w:r>
        <w:rPr>
          <w:rFonts w:ascii="Arial" w:hAnsi="Arial" w:cs="Arial" w:eastAsia="Arial"/>
          <w:sz w:val="16"/>
          <w:szCs w:val="16"/>
          <w:spacing w:val="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entino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8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Ciencias</w:t>
      </w:r>
      <w:r>
        <w:rPr>
          <w:rFonts w:ascii="Arial" w:hAnsi="Arial" w:cs="Arial" w:eastAsia="Arial"/>
          <w:sz w:val="16"/>
          <w:szCs w:val="16"/>
          <w:spacing w:val="15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la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Computaci</w:t>
      </w:r>
      <w:r>
        <w:rPr>
          <w:rFonts w:ascii="Arial" w:hAnsi="Arial" w:cs="Arial" w:eastAsia="Arial"/>
          <w:sz w:val="16"/>
          <w:szCs w:val="16"/>
          <w:spacing w:val="-67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(Buenos</w:t>
      </w:r>
      <w:r>
        <w:rPr>
          <w:rFonts w:ascii="Arial" w:hAnsi="Arial" w:cs="Arial" w:eastAsia="Arial"/>
          <w:sz w:val="16"/>
          <w:szCs w:val="16"/>
          <w:spacing w:val="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Ai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es,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2014)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8" w:lineRule="exact"/>
        <w:ind w:left="119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[29]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1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miasm2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based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vination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https: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//githu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.com/cea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sec/Sibyl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119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[30]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“Miasm: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erse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 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engineering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ython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95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ailable:</w:t>
      </w:r>
      <w:r>
        <w:rPr>
          <w:rFonts w:ascii="Arial" w:hAnsi="Arial" w:cs="Arial" w:eastAsia="Arial"/>
          <w:sz w:val="16"/>
          <w:szCs w:val="16"/>
          <w:spacing w:val="1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https://githu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.com/cea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sec/miasm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119" w:right="-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“Ida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hyperlink r:id="rId16">
        <w:r>
          <w:rPr>
            <w:rFonts w:ascii="Arial" w:hAnsi="Arial" w:cs="Arial" w:eastAsia="Arial"/>
            <w:sz w:val="16"/>
            <w:szCs w:val="16"/>
            <w:spacing w:val="0"/>
            <w:w w:val="95"/>
          </w:rPr>
          <w:t>https://ww</w:t>
        </w:r>
        <w:r>
          <w:rPr>
            <w:rFonts w:ascii="Arial" w:hAnsi="Arial" w:cs="Arial" w:eastAsia="Arial"/>
            <w:sz w:val="16"/>
            <w:szCs w:val="16"/>
            <w:spacing w:val="-10"/>
            <w:w w:val="95"/>
          </w:rPr>
          <w:t>w</w:t>
        </w:r>
      </w:hyperlink>
      <w:r>
        <w:rPr>
          <w:rFonts w:ascii="Arial" w:hAnsi="Arial" w:cs="Arial" w:eastAsia="Arial"/>
          <w:sz w:val="16"/>
          <w:szCs w:val="16"/>
          <w:spacing w:val="0"/>
          <w:w w:val="85"/>
        </w:rPr>
        <w:t>.h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-</w:t>
      </w:r>
      <w:hyperlink r:id="rId17">
        <w:r>
          <w:rPr>
            <w:rFonts w:ascii="Arial" w:hAnsi="Arial" w:cs="Arial" w:eastAsia="Arial"/>
            <w:sz w:val="16"/>
            <w:szCs w:val="16"/>
            <w:spacing w:val="0"/>
            <w:w w:val="90"/>
          </w:rPr>
          <w:t>rays.com/products/ida/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0" w:after="0" w:line="179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x.shtml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“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ystone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  </w:t>
      </w:r>
      <w:r>
        <w:rPr>
          <w:rFonts w:ascii="Arial" w:hAnsi="Arial" w:cs="Arial" w:eastAsia="Arial"/>
          <w:sz w:val="16"/>
          <w:szCs w:val="16"/>
          <w:spacing w:val="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engine: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generation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assembler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ork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hyperlink r:id="rId18"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https://ww</w:t>
        </w:r>
        <w:r>
          <w:rPr>
            <w:rFonts w:ascii="Arial" w:hAnsi="Arial" w:cs="Arial" w:eastAsia="Arial"/>
            <w:sz w:val="16"/>
            <w:szCs w:val="16"/>
            <w:spacing w:val="-9"/>
            <w:w w:val="92"/>
          </w:rPr>
          <w:t>w</w:t>
        </w:r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.blackhat.com/us</w:t>
        </w:r>
        <w:r>
          <w:rPr>
            <w:rFonts w:ascii="Arial" w:hAnsi="Arial" w:cs="Arial" w:eastAsia="Arial"/>
            <w:sz w:val="16"/>
            <w:szCs w:val="16"/>
            <w:spacing w:val="9"/>
            <w:w w:val="92"/>
          </w:rPr>
          <w:t>-</w:t>
        </w:r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16/briefings.html#</w:t>
        </w:r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 </w:t>
        </w:r>
      </w:hyperlink>
      <w:r>
        <w:rPr>
          <w:rFonts w:ascii="Arial" w:hAnsi="Arial" w:cs="Arial" w:eastAsia="Arial"/>
          <w:sz w:val="16"/>
          <w:szCs w:val="16"/>
          <w:spacing w:val="-2"/>
          <w:w w:val="99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ystone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engine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xt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generation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assemble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-48" w:firstLine="-365"/>
        <w:jc w:val="both"/>
        <w:tabs>
          <w:tab w:pos="11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“Capstone: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generation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disassembly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ork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line].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ailable: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hyperlink r:id="rId19"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https://ww</w:t>
        </w:r>
        <w:r>
          <w:rPr>
            <w:rFonts w:ascii="Arial" w:hAnsi="Arial" w:cs="Arial" w:eastAsia="Arial"/>
            <w:sz w:val="16"/>
            <w:szCs w:val="16"/>
            <w:spacing w:val="-9"/>
            <w:w w:val="92"/>
          </w:rPr>
          <w:t>w</w:t>
        </w:r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.blackhat.com/us</w:t>
        </w:r>
        <w:r>
          <w:rPr>
            <w:rFonts w:ascii="Arial" w:hAnsi="Arial" w:cs="Arial" w:eastAsia="Arial"/>
            <w:sz w:val="16"/>
            <w:szCs w:val="16"/>
            <w:spacing w:val="9"/>
            <w:w w:val="92"/>
          </w:rPr>
          <w:t>-</w:t>
        </w:r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14/briefings.html#</w:t>
        </w:r>
        <w:r>
          <w:rPr>
            <w:rFonts w:ascii="Arial" w:hAnsi="Arial" w:cs="Arial" w:eastAsia="Arial"/>
            <w:sz w:val="16"/>
            <w:szCs w:val="16"/>
            <w:spacing w:val="0"/>
            <w:w w:val="92"/>
          </w:rPr>
          <w:t> 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capstone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generation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disassembly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-48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[34]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B.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Dolan-G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vitt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.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Hulin,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Kirda,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Leek,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Mambretti,</w:t>
      </w:r>
      <w:r>
        <w:rPr>
          <w:rFonts w:ascii="Arial" w:hAnsi="Arial" w:cs="Arial" w:eastAsia="Arial"/>
          <w:sz w:val="16"/>
          <w:szCs w:val="16"/>
          <w:spacing w:val="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Robert-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son,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Ulrich,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Whelan,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a: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ge-scale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vulnera-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bility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27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Privacy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(SP),</w:t>
      </w:r>
      <w:r>
        <w:rPr>
          <w:rFonts w:ascii="Arial" w:hAnsi="Arial" w:cs="Arial" w:eastAsia="Arial"/>
          <w:sz w:val="16"/>
          <w:szCs w:val="16"/>
          <w:spacing w:val="2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2016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2016,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110–121.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8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[35]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“Busybox: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4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swiss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army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knife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embedded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 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linux</w:t>
      </w:r>
      <w:r>
        <w:rPr>
          <w:rFonts w:ascii="Arial" w:hAnsi="Arial" w:cs="Arial" w:eastAsia="Arial"/>
          <w:sz w:val="16"/>
          <w:szCs w:val="16"/>
          <w:spacing w:val="-11"/>
          <w:w w:val="98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36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95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ailable:</w:t>
      </w:r>
      <w:r>
        <w:rPr>
          <w:rFonts w:ascii="Arial" w:hAnsi="Arial" w:cs="Arial" w:eastAsia="Arial"/>
          <w:sz w:val="16"/>
          <w:szCs w:val="16"/>
          <w:spacing w:val="1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https://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usybox.net/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9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44pt;margin-top:20.442972pt;width:3.985pt;height:.1pt;mso-position-horizontal-relative:page;mso-position-vertical-relative:paragraph;z-index:-1356" coordorigin="7399,409" coordsize="80,2">
            <v:shape style="position:absolute;left:7399;top:409;width:80;height:2" coordorigin="7399,409" coordsize="80,0" path="m7399,409l7479,40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[36]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“System</w:t>
      </w:r>
      <w:r>
        <w:rPr>
          <w:rFonts w:ascii="Arial" w:hAnsi="Arial" w:cs="Arial" w:eastAsia="Arial"/>
          <w:sz w:val="16"/>
          <w:szCs w:val="16"/>
          <w:spacing w:val="1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vity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report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(sa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r)</w:t>
      </w:r>
      <w:r>
        <w:rPr>
          <w:rFonts w:ascii="Arial" w:hAnsi="Arial" w:cs="Arial" w:eastAsia="Arial"/>
          <w:sz w:val="16"/>
          <w:szCs w:val="16"/>
          <w:spacing w:val="-11"/>
          <w:w w:val="96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[Online].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ailable:</w:t>
      </w:r>
      <w:r>
        <w:rPr>
          <w:rFonts w:ascii="Arial" w:hAnsi="Arial" w:cs="Arial" w:eastAsia="Arial"/>
          <w:sz w:val="16"/>
          <w:szCs w:val="16"/>
          <w:spacing w:val="2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https://en.wikipedia.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g/wiki/Sar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(Unix)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7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[37]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Olu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afemi,</w:t>
      </w:r>
      <w:r>
        <w:rPr>
          <w:rFonts w:ascii="Arial" w:hAnsi="Arial" w:cs="Arial" w:eastAsia="Arial"/>
          <w:sz w:val="16"/>
          <w:szCs w:val="16"/>
          <w:spacing w:val="8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ohno,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S.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Gupta,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S.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atel,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“Experimental</w:t>
      </w:r>
      <w:r>
        <w:rPr>
          <w:rFonts w:ascii="Arial" w:hAnsi="Arial" w:cs="Arial" w:eastAsia="Arial"/>
          <w:sz w:val="16"/>
          <w:szCs w:val="16"/>
          <w:spacing w:val="3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security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analyses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non-net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ed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compact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fluorescent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lamps: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case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study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home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automation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securit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LASER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2013,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13–24.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7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[38]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Notra,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Siddiqi,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H.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H.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Gharakheili,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araman,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Boreli,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06"/>
        </w:rPr>
        <w:t>An</w:t>
      </w:r>
      <w:r>
        <w:rPr>
          <w:rFonts w:ascii="Arial" w:hAnsi="Arial" w:cs="Arial" w:eastAsia="Arial"/>
          <w:sz w:val="16"/>
          <w:szCs w:val="16"/>
          <w:spacing w:val="33"/>
          <w:w w:val="10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study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security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pr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</w:t>
      </w:r>
      <w:r>
        <w:rPr>
          <w:rFonts w:ascii="Arial" w:hAnsi="Arial" w:cs="Arial" w:eastAsia="Arial"/>
          <w:sz w:val="16"/>
          <w:szCs w:val="16"/>
          <w:spacing w:val="4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eme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ging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household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appliances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Communications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Network</w:t>
      </w:r>
      <w:r>
        <w:rPr>
          <w:rFonts w:ascii="Arial" w:hAnsi="Arial" w:cs="Arial" w:eastAsia="Arial"/>
          <w:sz w:val="16"/>
          <w:szCs w:val="16"/>
          <w:spacing w:val="1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(CNS),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left="36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2014</w:t>
      </w:r>
      <w:r>
        <w:rPr>
          <w:rFonts w:ascii="Arial" w:hAnsi="Arial" w:cs="Arial" w:eastAsia="Arial"/>
          <w:sz w:val="16"/>
          <w:szCs w:val="16"/>
          <w:spacing w:val="1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ence</w:t>
      </w:r>
      <w:r>
        <w:rPr>
          <w:rFonts w:ascii="Arial" w:hAnsi="Arial" w:cs="Arial" w:eastAsia="Arial"/>
          <w:sz w:val="16"/>
          <w:szCs w:val="16"/>
          <w:spacing w:val="21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2014,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79–84.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9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[39]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Ronen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Shami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“Extended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functionality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tacks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vices: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case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smart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lights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3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Privacy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(Eu</w:t>
      </w:r>
      <w:r>
        <w:rPr>
          <w:rFonts w:ascii="Arial" w:hAnsi="Arial" w:cs="Arial" w:eastAsia="Arial"/>
          <w:sz w:val="16"/>
          <w:szCs w:val="16"/>
          <w:spacing w:val="-7"/>
          <w:w w:val="9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oS&amp;P),</w:t>
      </w:r>
      <w:r>
        <w:rPr>
          <w:rFonts w:ascii="Arial" w:hAnsi="Arial" w:cs="Arial" w:eastAsia="Arial"/>
          <w:sz w:val="16"/>
          <w:szCs w:val="16"/>
          <w:spacing w:val="32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2016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left="36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Eu</w:t>
      </w:r>
      <w:r>
        <w:rPr>
          <w:rFonts w:ascii="Arial" w:hAnsi="Arial" w:cs="Arial" w:eastAsia="Arial"/>
          <w:sz w:val="16"/>
          <w:szCs w:val="16"/>
          <w:spacing w:val="-6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opean</w:t>
      </w:r>
      <w:r>
        <w:rPr>
          <w:rFonts w:ascii="Arial" w:hAnsi="Arial" w:cs="Arial" w:eastAsia="Arial"/>
          <w:sz w:val="16"/>
          <w:szCs w:val="16"/>
          <w:spacing w:val="31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2016,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3–12.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9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[40]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Ho,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Leung,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2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Mishra,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Hosseini,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Song,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agne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“Smart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locks: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Lessons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securing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commodity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internet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things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vices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11th</w:t>
      </w:r>
      <w:r>
        <w:rPr>
          <w:rFonts w:ascii="Arial" w:hAnsi="Arial" w:cs="Arial" w:eastAsia="Arial"/>
          <w:sz w:val="16"/>
          <w:szCs w:val="16"/>
          <w:spacing w:val="7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CM</w:t>
      </w:r>
      <w:r>
        <w:rPr>
          <w:rFonts w:ascii="Arial" w:hAnsi="Arial" w:cs="Arial" w:eastAsia="Arial"/>
          <w:sz w:val="16"/>
          <w:szCs w:val="16"/>
          <w:spacing w:val="2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on</w:t>
      </w:r>
      <w:r>
        <w:rPr>
          <w:rFonts w:ascii="Arial" w:hAnsi="Arial" w:cs="Arial" w:eastAsia="Arial"/>
          <w:sz w:val="16"/>
          <w:szCs w:val="16"/>
          <w:spacing w:val="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Asia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ence</w:t>
      </w:r>
      <w:r>
        <w:rPr>
          <w:rFonts w:ascii="Arial" w:hAnsi="Arial" w:cs="Arial" w:eastAsia="Arial"/>
          <w:sz w:val="16"/>
          <w:szCs w:val="16"/>
          <w:spacing w:val="-1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on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computer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communications</w:t>
      </w:r>
      <w:r>
        <w:rPr>
          <w:rFonts w:ascii="Arial" w:hAnsi="Arial" w:cs="Arial" w:eastAsia="Arial"/>
          <w:sz w:val="16"/>
          <w:szCs w:val="16"/>
          <w:spacing w:val="27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CM,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2016,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461–472.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7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[41]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araman,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Chan,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Earl,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Boreli,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“Smart-phones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attacking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smart-homes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9th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CM</w:t>
      </w:r>
      <w:r>
        <w:rPr>
          <w:rFonts w:ascii="Arial" w:hAnsi="Arial" w:cs="Arial" w:eastAsia="Arial"/>
          <w:sz w:val="16"/>
          <w:szCs w:val="16"/>
          <w:spacing w:val="2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ence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1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</w:rPr>
        <w:t>&amp;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Privacy</w:t>
      </w:r>
      <w:r>
        <w:rPr>
          <w:rFonts w:ascii="Arial" w:hAnsi="Arial" w:cs="Arial" w:eastAsia="Arial"/>
          <w:sz w:val="16"/>
          <w:szCs w:val="16"/>
          <w:spacing w:val="14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87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19"/>
          <w:i/>
        </w:rPr>
        <w:t>i</w:t>
      </w:r>
      <w:r>
        <w:rPr>
          <w:rFonts w:ascii="Arial" w:hAnsi="Arial" w:cs="Arial" w:eastAsia="Arial"/>
          <w:sz w:val="16"/>
          <w:szCs w:val="16"/>
          <w:spacing w:val="-6"/>
          <w:w w:val="11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eless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Mobile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Networks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CM,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2016,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195–200.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7" w:after="0" w:line="180" w:lineRule="exact"/>
        <w:ind w:left="365" w:right="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[42]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G.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Zhang,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C.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an,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Ji,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Zhang,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Zhang,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Xu,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“Dolphinattack: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Inaudible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oice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commands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1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2017</w:t>
      </w:r>
      <w:r>
        <w:rPr>
          <w:rFonts w:ascii="Arial" w:hAnsi="Arial" w:cs="Arial" w:eastAsia="Arial"/>
          <w:sz w:val="16"/>
          <w:szCs w:val="16"/>
          <w:spacing w:val="17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CM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SIGS</w:t>
      </w:r>
      <w:r>
        <w:rPr>
          <w:rFonts w:ascii="Arial" w:hAnsi="Arial" w:cs="Arial" w:eastAsia="Arial"/>
          <w:sz w:val="16"/>
          <w:szCs w:val="16"/>
          <w:spacing w:val="-5"/>
          <w:w w:val="86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ence</w:t>
      </w:r>
      <w:r>
        <w:rPr>
          <w:rFonts w:ascii="Arial" w:hAnsi="Arial" w:cs="Arial" w:eastAsia="Arial"/>
          <w:sz w:val="16"/>
          <w:szCs w:val="16"/>
          <w:spacing w:val="21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Comput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er</w:t>
      </w:r>
      <w:r>
        <w:rPr>
          <w:rFonts w:ascii="Arial" w:hAnsi="Arial" w:cs="Arial" w:eastAsia="Arial"/>
          <w:sz w:val="16"/>
          <w:szCs w:val="16"/>
          <w:spacing w:val="27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Communications</w:t>
      </w:r>
      <w:r>
        <w:rPr>
          <w:rFonts w:ascii="Arial" w:hAnsi="Arial" w:cs="Arial" w:eastAsia="Arial"/>
          <w:sz w:val="16"/>
          <w:szCs w:val="16"/>
          <w:spacing w:val="2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CM,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103–117.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[43]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5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Chen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Chen,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Angora: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ficient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fuzzing</w:t>
      </w:r>
      <w:r>
        <w:rPr>
          <w:rFonts w:ascii="Arial" w:hAnsi="Arial" w:cs="Arial" w:eastAsia="Arial"/>
          <w:sz w:val="16"/>
          <w:szCs w:val="16"/>
          <w:spacing w:val="1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principled</w:t>
      </w:r>
      <w:r>
        <w:rPr>
          <w:rFonts w:ascii="Arial" w:hAnsi="Arial" w:cs="Arial" w:eastAsia="Arial"/>
          <w:sz w:val="16"/>
          <w:szCs w:val="16"/>
          <w:spacing w:val="1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search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36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27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39th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Symposium</w:t>
      </w:r>
      <w:r>
        <w:rPr>
          <w:rFonts w:ascii="Arial" w:hAnsi="Arial" w:cs="Arial" w:eastAsia="Arial"/>
          <w:sz w:val="16"/>
          <w:szCs w:val="16"/>
          <w:spacing w:val="27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Security</w:t>
      </w:r>
      <w:r>
        <w:rPr>
          <w:rFonts w:ascii="Arial" w:hAnsi="Arial" w:cs="Arial" w:eastAsia="Arial"/>
          <w:sz w:val="16"/>
          <w:szCs w:val="16"/>
          <w:spacing w:val="25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Privacy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(S&amp;P)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2018.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655" w:top="960" w:bottom="840" w:left="860" w:right="860"/>
      <w:pgSz w:w="12240" w:h="15840"/>
      <w:cols w:num="2" w:equalWidth="0">
        <w:col w:w="5141" w:space="239"/>
        <w:col w:w="5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-ExtB">
    <w:altName w:val="SimSun-ExtB"/>
    <w:charset w:val="134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99.98" w:lineRule="exact"/>
      <w:jc w:val="left"/>
      <w:rPr>
        <w:sz w:val="19.996094"/>
        <w:szCs w:val="19.996094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019012pt;margin-top:747.270935pt;width:13.9626pt;height:12.928302pt;mso-position-horizontal-relative:page;mso-position-vertical-relative:page;z-index:-1394" type="#_x0000_t202" filled="f" stroked="f">
          <v:textbox inset="0,0,0,0">
            <w:txbxContent>
              <w:p>
                <w:pPr>
                  <w:spacing w:before="4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19.996094"/>
        <w:szCs w:val="19.996094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lcamtuf.coredump.cx/" TargetMode="External"/><Relationship Id="rId13" Type="http://schemas.openxmlformats.org/officeDocument/2006/relationships/hyperlink" Target="http://lcamtuf/" TargetMode="External"/><Relationship Id="rId14" Type="http://schemas.openxmlformats.org/officeDocument/2006/relationships/hyperlink" Target="http://www.qemu.org/" TargetMode="External"/><Relationship Id="rId15" Type="http://schemas.openxmlformats.org/officeDocument/2006/relationships/hyperlink" Target="http://www.qemu.org/" TargetMode="External"/><Relationship Id="rId16" Type="http://schemas.openxmlformats.org/officeDocument/2006/relationships/hyperlink" Target="http://www.hex-rays.com/products/ida/" TargetMode="External"/><Relationship Id="rId17" Type="http://schemas.openxmlformats.org/officeDocument/2006/relationships/hyperlink" Target="http://www.hex-rays.com/products/ida/" TargetMode="External"/><Relationship Id="rId18" Type="http://schemas.openxmlformats.org/officeDocument/2006/relationships/hyperlink" Target="http://www.blackhat.com/us-16/briefings.html" TargetMode="External"/><Relationship Id="rId19" Type="http://schemas.openxmlformats.org/officeDocument/2006/relationships/hyperlink" Target="http://www.blackhat.com/us-14/briefings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2018-12-04T09:25:21Z</dcterms:created>
  <dcterms:modified xsi:type="dcterms:W3CDTF">2018-12-04T09:25:21Z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LastSaved">
    <vt:filetime>2018-12-04T00:00:00Z</vt:filetime>
  </property>
</Properties>
</file>